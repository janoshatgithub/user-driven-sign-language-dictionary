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C7" w:rsidRPr="001E5B64" w:rsidRDefault="001E5B64" w:rsidP="00C7010E">
      <w:pPr>
        <w:tabs>
          <w:tab w:val="center" w:pos="4153"/>
        </w:tabs>
      </w:pPr>
      <w:r w:rsidRPr="001E5B64">
        <w:t xml:space="preserve">TODO: Husk use case / </w:t>
      </w:r>
      <w:proofErr w:type="spellStart"/>
      <w:r w:rsidRPr="001E5B64">
        <w:t>krav</w:t>
      </w:r>
      <w:proofErr w:type="spellEnd"/>
      <w:r w:rsidRPr="001E5B64">
        <w:t xml:space="preserve"> matrix</w:t>
      </w:r>
    </w:p>
    <w:p w:rsidR="001E5B64" w:rsidRPr="001E5B64" w:rsidRDefault="001E5B64" w:rsidP="00C7010E">
      <w:pPr>
        <w:tabs>
          <w:tab w:val="center" w:pos="4153"/>
        </w:tabs>
      </w:pPr>
    </w:p>
    <w:p w:rsidR="00573AFF" w:rsidRDefault="00D3436F" w:rsidP="00E27EB1">
      <w:pPr>
        <w:pStyle w:val="Heading1"/>
        <w:numPr>
          <w:ilvl w:val="0"/>
          <w:numId w:val="3"/>
        </w:numPr>
        <w:rPr>
          <w:lang w:val="da-DK"/>
        </w:rPr>
      </w:pPr>
      <w:r>
        <w:rPr>
          <w:lang w:val="da-DK"/>
        </w:rPr>
        <w:t>Use cases</w:t>
      </w:r>
    </w:p>
    <w:p w:rsidR="0026758A" w:rsidRPr="0026758A" w:rsidRDefault="0026758A" w:rsidP="0026758A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6659D6" w:rsidRPr="00F57F44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659D6" w:rsidRPr="005A2C89" w:rsidRDefault="006659D6" w:rsidP="006659D6">
            <w:pPr>
              <w:pStyle w:val="Heading2"/>
              <w:rPr>
                <w:lang w:val="da-DK"/>
              </w:rPr>
            </w:pPr>
            <w:bookmarkStart w:id="0" w:name="_Toc229650063"/>
            <w:bookmarkStart w:id="1" w:name="_Toc230252495"/>
            <w:bookmarkEnd w:id="0"/>
            <w:bookmarkEnd w:id="1"/>
            <w:r>
              <w:rPr>
                <w:lang w:val="da-DK"/>
              </w:rPr>
              <w:t xml:space="preserve">Use case: </w:t>
            </w:r>
            <w:r w:rsidR="00967CD0">
              <w:rPr>
                <w:lang w:val="da-DK"/>
              </w:rPr>
              <w:t>LOGIN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7CD0">
              <w:rPr>
                <w:b/>
                <w:lang w:val="da-DK"/>
              </w:rPr>
              <w:t>UC-1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logges på systemet.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659D6" w:rsidRPr="005A2C89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6659D6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659D6" w:rsidRPr="005A2C89" w:rsidRDefault="006659D6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659D6" w:rsidRPr="0044459D" w:rsidRDefault="00967CD0" w:rsidP="00084E5B">
            <w:pPr>
              <w:rPr>
                <w:lang w:val="da-DK"/>
              </w:rPr>
            </w:pPr>
            <w:r>
              <w:rPr>
                <w:lang w:val="da-DK"/>
              </w:rPr>
              <w:t>Brugeren er kendt af systemet.</w:t>
            </w:r>
          </w:p>
        </w:tc>
      </w:tr>
      <w:tr w:rsidR="006659D6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659D6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659D6" w:rsidRDefault="00967CD0" w:rsidP="006659D6">
            <w:pPr>
              <w:pStyle w:val="ListParagraph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udfylder e-mail og password felterne og trykker på ”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” knappen.</w:t>
            </w:r>
          </w:p>
          <w:p w:rsidR="006659D6" w:rsidRPr="00967CD0" w:rsidRDefault="00967CD0" w:rsidP="00967CD0">
            <w:pPr>
              <w:pStyle w:val="ListParagraph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verificerer e-mail og password. Hvis brugeren er kendt af systemet erstattes de 2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felter med brugerens navn og en ”Log af” knap.</w:t>
            </w:r>
          </w:p>
          <w:p w:rsidR="006659D6" w:rsidRPr="001652A5" w:rsidRDefault="006659D6" w:rsidP="006659D6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6659D6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5A2C89" w:rsidRDefault="006659D6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659D6" w:rsidRPr="005A2C89" w:rsidRDefault="00967CD0" w:rsidP="00CF6596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er logget på systemet. Dette giver adgang til </w:t>
            </w:r>
            <w:proofErr w:type="spellStart"/>
            <w:r w:rsidR="00CF6596">
              <w:rPr>
                <w:lang w:val="da-DK"/>
              </w:rPr>
              <w:t>upload</w:t>
            </w:r>
            <w:proofErr w:type="spellEnd"/>
            <w:r w:rsidR="00CF6596">
              <w:rPr>
                <w:lang w:val="da-DK"/>
              </w:rPr>
              <w:t xml:space="preserve"> af ord, </w:t>
            </w:r>
            <w:proofErr w:type="spellStart"/>
            <w:r w:rsidR="00CF6596">
              <w:rPr>
                <w:lang w:val="da-DK"/>
              </w:rPr>
              <w:t>forespørgelser</w:t>
            </w:r>
            <w:proofErr w:type="spellEnd"/>
            <w:r w:rsidR="00CF6596">
              <w:rPr>
                <w:lang w:val="da-DK"/>
              </w:rPr>
              <w:t xml:space="preserve"> på ord m.m. </w:t>
            </w:r>
          </w:p>
        </w:tc>
      </w:tr>
      <w:tr w:rsidR="006659D6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659D6" w:rsidRPr="00B0771E" w:rsidRDefault="006659D6" w:rsidP="00B0771E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659D6" w:rsidRPr="0045734F" w:rsidRDefault="00E56E67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ikke logges ind, da e-mail og password ikke kendes af systemet. Systemet melder at enten e-mail og/eller password er ukendt for systemet. Og henviser til ”Glemt password” og ”Opret bruger” mulighederne. </w:t>
            </w:r>
          </w:p>
        </w:tc>
      </w:tr>
    </w:tbl>
    <w:p w:rsidR="006659D6" w:rsidRPr="0045734F" w:rsidRDefault="006659D6" w:rsidP="00665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Default="00967CD0">
      <w:pPr>
        <w:rPr>
          <w:lang w:val="da-DK"/>
        </w:rPr>
      </w:pPr>
      <w:r>
        <w:rPr>
          <w:lang w:val="da-DK"/>
        </w:rPr>
        <w:br w:type="page"/>
      </w:r>
    </w:p>
    <w:p w:rsidR="00967CD0" w:rsidRPr="0026758A" w:rsidRDefault="00967CD0" w:rsidP="00967CD0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967CD0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67CD0" w:rsidRPr="005A2C89" w:rsidRDefault="00967CD0" w:rsidP="00084E5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A1698">
              <w:rPr>
                <w:lang w:val="da-DK"/>
              </w:rPr>
              <w:t>OPRET BRUGER</w:t>
            </w:r>
          </w:p>
        </w:tc>
      </w:tr>
      <w:tr w:rsidR="00967CD0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UC-2</w:t>
            </w:r>
          </w:p>
        </w:tc>
      </w:tr>
      <w:tr w:rsidR="00967CD0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En ny bruger oprettes.</w:t>
            </w:r>
          </w:p>
        </w:tc>
      </w:tr>
      <w:tr w:rsidR="00967CD0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67CD0" w:rsidRPr="005A2C89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967CD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67CD0" w:rsidRPr="005A2C89" w:rsidRDefault="00FD068F" w:rsidP="00084E5B">
            <w:pPr>
              <w:rPr>
                <w:lang w:val="da-DK"/>
              </w:rPr>
            </w:pPr>
            <w:r>
              <w:rPr>
                <w:lang w:val="da-DK"/>
              </w:rPr>
              <w:t>E-mail server</w:t>
            </w:r>
          </w:p>
        </w:tc>
      </w:tr>
      <w:tr w:rsidR="00967CD0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67CD0" w:rsidRPr="0044459D" w:rsidRDefault="005A1698" w:rsidP="00084E5B">
            <w:pPr>
              <w:rPr>
                <w:lang w:val="da-DK"/>
              </w:rPr>
            </w:pPr>
            <w:r>
              <w:rPr>
                <w:lang w:val="da-DK"/>
              </w:rPr>
              <w:t>Brugeren skal have en valid e-mail adresse.</w:t>
            </w:r>
          </w:p>
        </w:tc>
      </w:tr>
      <w:tr w:rsidR="00967CD0" w:rsidRPr="00F06457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67CD0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67CD0" w:rsidRDefault="005A1698" w:rsidP="00AA6EF8">
            <w:pPr>
              <w:pStyle w:val="ListParagraph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</w:t>
            </w:r>
            <w:r w:rsidR="00F06457">
              <w:rPr>
                <w:lang w:val="da-DK"/>
              </w:rPr>
              <w:t>kommende bruger vælger ”Opret bruger” linket</w:t>
            </w:r>
          </w:p>
          <w:p w:rsidR="00F06457" w:rsidRDefault="00F06457" w:rsidP="00AA6EF8">
            <w:pPr>
              <w:pStyle w:val="ListParagraph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ny side, som giver mulighed for indtastning af Navn, e-mail, password og gentag password. </w:t>
            </w:r>
          </w:p>
          <w:p w:rsidR="00F06457" w:rsidRDefault="00F06457" w:rsidP="00AA6EF8">
            <w:pPr>
              <w:pStyle w:val="ListParagraph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Brugeren udfylder felter og trykker på ”Opret” knappen.</w:t>
            </w:r>
          </w:p>
          <w:p w:rsidR="00F06457" w:rsidRDefault="00F06457" w:rsidP="00AA6EF8">
            <w:pPr>
              <w:pStyle w:val="ListParagraph"/>
              <w:numPr>
                <w:ilvl w:val="0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Systemet verificerer alle felterne:</w:t>
            </w:r>
          </w:p>
          <w:p w:rsidR="00F06457" w:rsidRDefault="00F06457" w:rsidP="00F06457">
            <w:pPr>
              <w:pStyle w:val="ListParagraph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Navn skal udfyldes.</w:t>
            </w:r>
          </w:p>
          <w:p w:rsidR="00F06457" w:rsidRDefault="00F06457" w:rsidP="00F06457">
            <w:pPr>
              <w:pStyle w:val="ListParagraph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 xml:space="preserve">e-mail skal udfyldes med </w:t>
            </w:r>
            <w:proofErr w:type="gramStart"/>
            <w:r>
              <w:rPr>
                <w:lang w:val="da-DK"/>
              </w:rPr>
              <w:t>et</w:t>
            </w:r>
            <w:proofErr w:type="gramEnd"/>
            <w:r>
              <w:rPr>
                <w:lang w:val="da-DK"/>
              </w:rPr>
              <w:t xml:space="preserve"> valid e-mail adresse. Dvs. skal indeholde @ </w:t>
            </w:r>
          </w:p>
          <w:p w:rsidR="00F06457" w:rsidRDefault="00F06457" w:rsidP="00F06457">
            <w:pPr>
              <w:pStyle w:val="ListParagraph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Begge password felter skal være udfyldt med samme tekst. Og teksten skal være mindst 8 tegn lang og indeholde både bogstaver og tal.</w:t>
            </w:r>
          </w:p>
          <w:p w:rsidR="00967CD0" w:rsidRDefault="00F06457" w:rsidP="00F06457">
            <w:pPr>
              <w:pStyle w:val="ListParagraph"/>
              <w:numPr>
                <w:ilvl w:val="1"/>
                <w:numId w:val="35"/>
              </w:numPr>
              <w:rPr>
                <w:lang w:val="da-DK"/>
              </w:rPr>
            </w:pPr>
            <w:r>
              <w:rPr>
                <w:lang w:val="da-DK"/>
              </w:rPr>
              <w:t>Hvis alle felter</w:t>
            </w:r>
            <w:r w:rsidR="009E06DA">
              <w:rPr>
                <w:lang w:val="da-DK"/>
              </w:rPr>
              <w:t xml:space="preserve"> er valide, så gemmer systemet n</w:t>
            </w:r>
            <w:r>
              <w:rPr>
                <w:lang w:val="da-DK"/>
              </w:rPr>
              <w:t xml:space="preserve">avn, e-mail og password. Og sender en </w:t>
            </w:r>
            <w:r w:rsidR="005719D9">
              <w:rPr>
                <w:lang w:val="da-DK"/>
              </w:rPr>
              <w:t>e-</w:t>
            </w:r>
            <w:r>
              <w:rPr>
                <w:lang w:val="da-DK"/>
              </w:rPr>
              <w:t xml:space="preserve">mail til den nye bruger. </w:t>
            </w:r>
            <w:r w:rsidR="005719D9">
              <w:rPr>
                <w:lang w:val="da-DK"/>
              </w:rPr>
              <w:t>E-m</w:t>
            </w:r>
            <w:r>
              <w:rPr>
                <w:lang w:val="da-DK"/>
              </w:rPr>
              <w:t xml:space="preserve">ailen indeholder et link til systemet som skal aktiveres før brugeren kan logge på systemet. </w:t>
            </w:r>
            <w:r w:rsidR="005719D9">
              <w:rPr>
                <w:lang w:val="da-DK"/>
              </w:rPr>
              <w:t>Dette gøres for at sikre at mailen er valid.</w:t>
            </w:r>
            <w:r>
              <w:rPr>
                <w:lang w:val="da-DK"/>
              </w:rPr>
              <w:t xml:space="preserve">   </w:t>
            </w:r>
          </w:p>
          <w:p w:rsidR="00967CD0" w:rsidRPr="001652A5" w:rsidRDefault="00967CD0" w:rsidP="00084E5B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967CD0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A2C89" w:rsidRDefault="00967CD0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67CD0" w:rsidRPr="005A2C89" w:rsidRDefault="005719D9" w:rsidP="00084E5B">
            <w:pPr>
              <w:rPr>
                <w:lang w:val="da-DK"/>
              </w:rPr>
            </w:pPr>
            <w:r>
              <w:rPr>
                <w:lang w:val="da-DK"/>
              </w:rPr>
              <w:t>Bruger er delvist oprettet i systemet. Men kan først logge på systemet, når brugers e-mail er verificeret.</w:t>
            </w:r>
          </w:p>
        </w:tc>
      </w:tr>
      <w:tr w:rsidR="00967CD0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67CD0" w:rsidRPr="005719D9" w:rsidRDefault="00967CD0" w:rsidP="005719D9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67CD0" w:rsidRPr="0045734F" w:rsidRDefault="00967CD0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67CD0" w:rsidRPr="0045734F" w:rsidRDefault="00967CD0" w:rsidP="00967C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67CD0" w:rsidRPr="00D3436F" w:rsidRDefault="00967CD0" w:rsidP="00967CD0">
      <w:pPr>
        <w:pStyle w:val="BodyText"/>
        <w:rPr>
          <w:lang w:val="da-DK"/>
        </w:rPr>
      </w:pPr>
    </w:p>
    <w:p w:rsidR="005A1698" w:rsidRDefault="005A1698">
      <w:pPr>
        <w:rPr>
          <w:lang w:val="da-DK"/>
        </w:rPr>
      </w:pPr>
      <w:r>
        <w:rPr>
          <w:lang w:val="da-DK"/>
        </w:rPr>
        <w:br w:type="page"/>
      </w:r>
    </w:p>
    <w:p w:rsidR="005A1698" w:rsidRPr="0026758A" w:rsidRDefault="005A1698" w:rsidP="005A1698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5A169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A1698" w:rsidRPr="009E06DA" w:rsidRDefault="005A1698" w:rsidP="00084E5B">
            <w:pPr>
              <w:pStyle w:val="Heading2"/>
            </w:pPr>
            <w:r w:rsidRPr="009E06DA">
              <w:t xml:space="preserve">Use case: </w:t>
            </w:r>
            <w:r w:rsidR="009E06DA" w:rsidRPr="009E06DA">
              <w:t>Verificer e-m</w:t>
            </w:r>
            <w:r w:rsidR="009E06DA">
              <w:t>ail</w:t>
            </w:r>
          </w:p>
        </w:tc>
      </w:tr>
      <w:tr w:rsidR="005A169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E06DA">
              <w:rPr>
                <w:b/>
                <w:lang w:val="da-DK"/>
              </w:rPr>
              <w:t>UC-3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A1698" w:rsidRPr="005A2C89" w:rsidRDefault="009E06DA" w:rsidP="00084E5B">
            <w:pPr>
              <w:rPr>
                <w:lang w:val="da-DK"/>
              </w:rPr>
            </w:pPr>
            <w:r>
              <w:rPr>
                <w:lang w:val="da-DK"/>
              </w:rPr>
              <w:t>En brugeres mail er verificeret.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A1698" w:rsidRPr="005A2C89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5A1698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5A1698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A1698" w:rsidRPr="0044459D" w:rsidRDefault="009E06DA" w:rsidP="009E06DA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systemet, og brugeren har modtaget en e-mail verifikations e-mail fra systemet.</w:t>
            </w:r>
          </w:p>
        </w:tc>
      </w:tr>
      <w:tr w:rsidR="005A1698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A1698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A1698" w:rsidRDefault="009E06DA" w:rsidP="009E06DA">
            <w:pPr>
              <w:pStyle w:val="ListParagraph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åbner e-mailen fra systemet og trykker på linket i denne.</w:t>
            </w:r>
          </w:p>
          <w:p w:rsidR="005A1698" w:rsidRDefault="009E06DA" w:rsidP="009E06DA">
            <w:pPr>
              <w:pStyle w:val="ListParagraph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som fortæller at brugerens e-mail nu er verificeret.</w:t>
            </w:r>
          </w:p>
          <w:p w:rsidR="009E06DA" w:rsidRDefault="009E06DA" w:rsidP="009E06DA">
            <w:pPr>
              <w:pStyle w:val="ListParagraph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gemmer oplysninger </w:t>
            </w:r>
            <w:r w:rsidR="00DF094A">
              <w:rPr>
                <w:lang w:val="da-DK"/>
              </w:rPr>
              <w:t>om</w:t>
            </w:r>
            <w:r>
              <w:rPr>
                <w:lang w:val="da-DK"/>
              </w:rPr>
              <w:t xml:space="preserve"> verificering af brugers e-mail.</w:t>
            </w:r>
          </w:p>
          <w:p w:rsidR="005A1698" w:rsidRPr="009E06DA" w:rsidRDefault="009E06DA" w:rsidP="009E06DA">
            <w:pPr>
              <w:pStyle w:val="ListParagraph"/>
              <w:numPr>
                <w:ilvl w:val="0"/>
                <w:numId w:val="36"/>
              </w:numPr>
              <w:rPr>
                <w:lang w:val="da-DK"/>
              </w:rPr>
            </w:pPr>
            <w:r>
              <w:rPr>
                <w:lang w:val="da-DK"/>
              </w:rPr>
              <w:t>Brugeren kan nu fortsætte med at bruge systemet som en bruger</w:t>
            </w:r>
            <w:r w:rsidR="00DF094A">
              <w:rPr>
                <w:lang w:val="da-DK"/>
              </w:rPr>
              <w:t xml:space="preserve"> der er logget på systemet</w:t>
            </w:r>
            <w:r>
              <w:rPr>
                <w:lang w:val="da-DK"/>
              </w:rPr>
              <w:t>.</w:t>
            </w:r>
          </w:p>
          <w:p w:rsidR="005A1698" w:rsidRPr="001652A5" w:rsidRDefault="005A1698" w:rsidP="00084E5B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5A169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5A2C89" w:rsidRDefault="005A169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A1698" w:rsidRPr="005A2C89" w:rsidRDefault="005A169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5A169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5A1698" w:rsidRPr="009E06DA" w:rsidRDefault="005A1698" w:rsidP="009E06DA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A1698" w:rsidRPr="0045734F" w:rsidRDefault="005A1698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A1698" w:rsidRPr="0045734F" w:rsidRDefault="005A1698" w:rsidP="005A16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9E06DA" w:rsidRDefault="009E06DA">
      <w:pPr>
        <w:rPr>
          <w:lang w:val="da-DK"/>
        </w:rPr>
      </w:pPr>
      <w:r>
        <w:rPr>
          <w:lang w:val="da-DK"/>
        </w:rPr>
        <w:br w:type="page"/>
      </w:r>
    </w:p>
    <w:p w:rsidR="009E06DA" w:rsidRPr="0026758A" w:rsidRDefault="009E06DA" w:rsidP="009E06DA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9E06DA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9E06DA" w:rsidRPr="005A2C89" w:rsidRDefault="00FA1A33" w:rsidP="00084E5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>Use case: Glemt password</w:t>
            </w:r>
          </w:p>
        </w:tc>
      </w:tr>
      <w:tr w:rsidR="009E06DA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FA1A33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UC-4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Bestilling af nyt midlertidigt password</w:t>
            </w:r>
            <w:r w:rsidR="009E06DA">
              <w:rPr>
                <w:lang w:val="da-DK"/>
              </w:rPr>
              <w:t>.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9E06DA" w:rsidRPr="005A2C89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brugere.</w:t>
            </w:r>
          </w:p>
        </w:tc>
      </w:tr>
      <w:tr w:rsidR="009E06DA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9E06DA" w:rsidRPr="005A2C89" w:rsidRDefault="00FD068F" w:rsidP="00084E5B">
            <w:pPr>
              <w:rPr>
                <w:lang w:val="da-DK"/>
              </w:rPr>
            </w:pPr>
            <w:r>
              <w:rPr>
                <w:lang w:val="da-DK"/>
              </w:rPr>
              <w:t>E-mail server.</w:t>
            </w:r>
          </w:p>
        </w:tc>
      </w:tr>
      <w:tr w:rsidR="009E06DA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9E06DA" w:rsidRPr="0044459D" w:rsidRDefault="00FA1A33" w:rsidP="00084E5B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 med en valid e-mail.</w:t>
            </w:r>
          </w:p>
        </w:tc>
      </w:tr>
      <w:tr w:rsidR="009E06DA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E06DA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E06DA" w:rsidRDefault="00FA1A33" w:rsidP="00FA1A33">
            <w:pPr>
              <w:pStyle w:val="ListParagraph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trykker på linket ”Glemt password”.</w:t>
            </w:r>
          </w:p>
          <w:p w:rsidR="009E06DA" w:rsidRDefault="00FA1A33" w:rsidP="00FA1A33">
            <w:pPr>
              <w:pStyle w:val="ListParagraph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viser en side, hvor der skal indtastes den e-mail som er kendt af systemet for den aktuelle bruger.</w:t>
            </w:r>
          </w:p>
          <w:p w:rsidR="00FA1A33" w:rsidRDefault="00FA1A33" w:rsidP="00FA1A33">
            <w:pPr>
              <w:pStyle w:val="ListParagraph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Brugeren indtaster sin e-mail adresse og trykker på knappen ”Dan nyt password”</w:t>
            </w:r>
          </w:p>
          <w:p w:rsidR="00FA1A33" w:rsidRPr="00FA1A33" w:rsidRDefault="00FA1A33" w:rsidP="00FA1A33">
            <w:pPr>
              <w:pStyle w:val="ListParagraph"/>
              <w:numPr>
                <w:ilvl w:val="0"/>
                <w:numId w:val="37"/>
              </w:numPr>
              <w:rPr>
                <w:lang w:val="da-DK"/>
              </w:rPr>
            </w:pPr>
            <w:r>
              <w:rPr>
                <w:lang w:val="da-DK"/>
              </w:rPr>
              <w:t>Systemet generer et nyt password til brugeren og sender dette med en e-mail tid denne. I e-mail skal der være en opfordring til at ændre passwordet.</w:t>
            </w:r>
          </w:p>
          <w:p w:rsidR="009E06DA" w:rsidRPr="001652A5" w:rsidRDefault="00FA1A33" w:rsidP="00084E5B">
            <w:pPr>
              <w:pStyle w:val="ListParagraph"/>
              <w:ind w:left="360"/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 </w:t>
            </w:r>
          </w:p>
        </w:tc>
      </w:tr>
      <w:tr w:rsidR="009E06DA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5A2C89" w:rsidRDefault="009E06DA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9E06DA" w:rsidRPr="005A2C89" w:rsidRDefault="009E06DA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9E06DA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9E06DA" w:rsidRPr="00FA1A33" w:rsidRDefault="009E06DA" w:rsidP="00FA1A33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9E06DA" w:rsidRPr="0045734F" w:rsidRDefault="009E06DA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9E06DA" w:rsidRPr="0045734F" w:rsidRDefault="009E06DA" w:rsidP="009E06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Default="00123B22">
      <w:pPr>
        <w:rPr>
          <w:lang w:val="da-DK"/>
        </w:rPr>
      </w:pPr>
      <w:r>
        <w:rPr>
          <w:lang w:val="da-DK"/>
        </w:rPr>
        <w:br w:type="page"/>
      </w:r>
    </w:p>
    <w:p w:rsidR="00123B22" w:rsidRPr="0026758A" w:rsidRDefault="00123B22" w:rsidP="00123B22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123B22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123B22" w:rsidRPr="005A2C89" w:rsidRDefault="00C42D98" w:rsidP="00084E5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>Use case: Ret brugeroplysninger</w:t>
            </w:r>
          </w:p>
        </w:tc>
      </w:tr>
      <w:tr w:rsidR="00123B22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UC-5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123B22" w:rsidRPr="005A2C89" w:rsidRDefault="00C42D98" w:rsidP="00444F73">
            <w:pPr>
              <w:rPr>
                <w:lang w:val="da-DK"/>
              </w:rPr>
            </w:pPr>
            <w:r>
              <w:rPr>
                <w:lang w:val="da-DK"/>
              </w:rPr>
              <w:t>R</w:t>
            </w:r>
            <w:r w:rsidR="00444F73">
              <w:rPr>
                <w:lang w:val="da-DK"/>
              </w:rPr>
              <w:t>ette brugeroplysninger som navn og</w:t>
            </w:r>
            <w:r>
              <w:rPr>
                <w:lang w:val="da-DK"/>
              </w:rPr>
              <w:t xml:space="preserve"> e-mail</w:t>
            </w:r>
            <w:r w:rsidR="00123B22">
              <w:rPr>
                <w:lang w:val="da-DK"/>
              </w:rPr>
              <w:t>.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123B22" w:rsidRPr="005A2C89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="00123B22" w:rsidRPr="005A2C89">
              <w:rPr>
                <w:lang w:val="da-DK"/>
              </w:rPr>
              <w:t>.</w:t>
            </w:r>
          </w:p>
        </w:tc>
      </w:tr>
      <w:tr w:rsidR="00123B2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123B22" w:rsidRPr="005A2C89" w:rsidRDefault="00FD068F" w:rsidP="00084E5B">
            <w:pPr>
              <w:rPr>
                <w:lang w:val="da-DK"/>
              </w:rPr>
            </w:pPr>
            <w:r>
              <w:rPr>
                <w:lang w:val="da-DK"/>
              </w:rPr>
              <w:t>E-mail server.</w:t>
            </w:r>
          </w:p>
        </w:tc>
      </w:tr>
      <w:tr w:rsidR="00123B22" w:rsidRPr="00532D40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123B22" w:rsidRPr="0044459D" w:rsidRDefault="00C42D98" w:rsidP="00C42D98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123B22" w:rsidRPr="00532D4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23B22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7137AD" w:rsidRDefault="007137AD" w:rsidP="006C4A78">
            <w:pPr>
              <w:pStyle w:val="ListParagraph"/>
              <w:numPr>
                <w:ilvl w:val="0"/>
                <w:numId w:val="3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123B22" w:rsidRDefault="00084E5B" w:rsidP="006C4A78">
            <w:pPr>
              <w:pStyle w:val="ListParagraph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”Ret brugeroplysninger” linket.</w:t>
            </w:r>
          </w:p>
          <w:p w:rsidR="007137AD" w:rsidRDefault="00084E5B" w:rsidP="007137AD">
            <w:pPr>
              <w:pStyle w:val="ListParagraph"/>
              <w:numPr>
                <w:ilvl w:val="0"/>
                <w:numId w:val="38"/>
              </w:numPr>
              <w:rPr>
                <w:lang w:val="da-DK"/>
              </w:rPr>
            </w:pPr>
            <w:r w:rsidRPr="007137AD">
              <w:rPr>
                <w:lang w:val="da-DK"/>
              </w:rPr>
              <w:t>Systemet viser en side</w:t>
            </w:r>
            <w:r w:rsidR="007137AD" w:rsidRPr="007137AD">
              <w:rPr>
                <w:lang w:val="da-DK"/>
              </w:rPr>
              <w:t xml:space="preserve"> med følgende felter: Navn</w:t>
            </w:r>
            <w:r w:rsidR="007137AD">
              <w:rPr>
                <w:lang w:val="da-DK"/>
              </w:rPr>
              <w:t xml:space="preserve"> og </w:t>
            </w:r>
            <w:r w:rsidR="007137AD" w:rsidRPr="007137AD">
              <w:rPr>
                <w:lang w:val="da-DK"/>
              </w:rPr>
              <w:t>e-mail</w:t>
            </w:r>
            <w:r w:rsidR="007137AD">
              <w:rPr>
                <w:lang w:val="da-DK"/>
              </w:rPr>
              <w:t xml:space="preserve">. Begge felter er </w:t>
            </w:r>
            <w:proofErr w:type="spellStart"/>
            <w:r w:rsidR="007137AD">
              <w:rPr>
                <w:lang w:val="da-DK"/>
              </w:rPr>
              <w:t>forudfyldt</w:t>
            </w:r>
            <w:proofErr w:type="spellEnd"/>
            <w:r w:rsidR="007137AD">
              <w:rPr>
                <w:lang w:val="da-DK"/>
              </w:rPr>
              <w:t>.</w:t>
            </w:r>
          </w:p>
          <w:p w:rsidR="007137AD" w:rsidRDefault="007137AD" w:rsidP="007137AD">
            <w:pPr>
              <w:pStyle w:val="ListParagraph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Bruger indtaster sine rettelser.</w:t>
            </w:r>
          </w:p>
          <w:p w:rsidR="007137AD" w:rsidRPr="007137AD" w:rsidRDefault="007137AD" w:rsidP="007137AD">
            <w:pPr>
              <w:pStyle w:val="ListParagraph"/>
              <w:numPr>
                <w:ilvl w:val="0"/>
                <w:numId w:val="38"/>
              </w:numPr>
              <w:rPr>
                <w:lang w:val="da-DK"/>
              </w:rPr>
            </w:pPr>
            <w:r>
              <w:rPr>
                <w:lang w:val="da-DK"/>
              </w:rPr>
              <w:t>Systemet gemmer rettelserne, hvis e-mail adressen er rettet så sender systemet en e-mail verifikations mail.</w:t>
            </w:r>
            <w:r w:rsidRPr="007137AD">
              <w:rPr>
                <w:lang w:val="da-DK"/>
              </w:rPr>
              <w:t xml:space="preserve"> </w:t>
            </w:r>
          </w:p>
          <w:p w:rsidR="00123B22" w:rsidRPr="001652A5" w:rsidRDefault="00123B22" w:rsidP="00084E5B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123B22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5A2C89" w:rsidRDefault="00123B22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123B22" w:rsidRPr="005A2C89" w:rsidRDefault="00123B22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123B22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123B22" w:rsidRPr="007137AD" w:rsidRDefault="00123B22" w:rsidP="007137AD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123B22" w:rsidRPr="0045734F" w:rsidRDefault="00123B22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123B22" w:rsidRPr="0045734F" w:rsidRDefault="00123B22" w:rsidP="00123B2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444F73" w:rsidRDefault="00444F73">
      <w:pPr>
        <w:rPr>
          <w:lang w:val="da-DK"/>
        </w:rPr>
      </w:pPr>
      <w:r>
        <w:rPr>
          <w:lang w:val="da-DK"/>
        </w:rPr>
        <w:br w:type="page"/>
      </w:r>
    </w:p>
    <w:p w:rsidR="00C11C50" w:rsidRDefault="00C11C50">
      <w:pPr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444F73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444F73" w:rsidRPr="005A2C89" w:rsidRDefault="00444F73" w:rsidP="00444F73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>Use case: Skift password</w:t>
            </w:r>
          </w:p>
        </w:tc>
      </w:tr>
      <w:tr w:rsidR="00444F73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UC-6</w:t>
            </w:r>
          </w:p>
        </w:tc>
      </w:tr>
      <w:tr w:rsidR="00444F73" w:rsidRPr="00C42D98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444F73" w:rsidRPr="005A2C89" w:rsidRDefault="00444F73" w:rsidP="00444F73">
            <w:pPr>
              <w:rPr>
                <w:lang w:val="da-DK"/>
              </w:rPr>
            </w:pPr>
            <w:r>
              <w:rPr>
                <w:lang w:val="da-DK"/>
              </w:rPr>
              <w:t>Skifter password.</w:t>
            </w:r>
          </w:p>
        </w:tc>
      </w:tr>
      <w:tr w:rsidR="00444F73" w:rsidRPr="00F57F44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Pr="005A2C89">
              <w:rPr>
                <w:lang w:val="da-DK"/>
              </w:rPr>
              <w:t>.</w:t>
            </w:r>
          </w:p>
        </w:tc>
      </w:tr>
      <w:tr w:rsidR="00444F73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444F73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444F73" w:rsidRPr="0044459D" w:rsidRDefault="00444F73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444F73" w:rsidRPr="007137AD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444F73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444F73" w:rsidRDefault="00444F73" w:rsidP="00C11C50">
            <w:pPr>
              <w:pStyle w:val="ListParagraph"/>
              <w:numPr>
                <w:ilvl w:val="0"/>
                <w:numId w:val="3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444F73" w:rsidRDefault="00444F73" w:rsidP="00C11C50">
            <w:pPr>
              <w:pStyle w:val="ListParagraph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”Skift password” linket.</w:t>
            </w:r>
          </w:p>
          <w:p w:rsidR="00444F73" w:rsidRDefault="00444F73" w:rsidP="00C11C50">
            <w:pPr>
              <w:pStyle w:val="ListParagraph"/>
              <w:numPr>
                <w:ilvl w:val="0"/>
                <w:numId w:val="39"/>
              </w:numPr>
              <w:rPr>
                <w:lang w:val="da-DK"/>
              </w:rPr>
            </w:pPr>
            <w:r w:rsidRPr="007137AD">
              <w:rPr>
                <w:lang w:val="da-DK"/>
              </w:rPr>
              <w:t xml:space="preserve">Systemet viser en side med følgende </w:t>
            </w:r>
            <w:r w:rsidR="009B6165">
              <w:rPr>
                <w:lang w:val="da-DK"/>
              </w:rPr>
              <w:t xml:space="preserve">tomme </w:t>
            </w:r>
            <w:r w:rsidRPr="007137AD">
              <w:rPr>
                <w:lang w:val="da-DK"/>
              </w:rPr>
              <w:t xml:space="preserve">felter: </w:t>
            </w:r>
            <w:r w:rsidR="009B6165">
              <w:rPr>
                <w:lang w:val="da-DK"/>
              </w:rPr>
              <w:t>”Gamle password”, ”Nyt password” og ”Gentag nyt password”. Alle felter er password felter, dvs. teksten vises ikke med der vises prikker i stedet.</w:t>
            </w:r>
          </w:p>
          <w:p w:rsidR="00444F73" w:rsidRDefault="00444F73" w:rsidP="00C11C50">
            <w:pPr>
              <w:pStyle w:val="ListParagraph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  <w:r w:rsidR="009B6165">
              <w:rPr>
                <w:lang w:val="da-DK"/>
              </w:rPr>
              <w:t>udfylder alle 3 felter</w:t>
            </w:r>
            <w:r>
              <w:rPr>
                <w:lang w:val="da-DK"/>
              </w:rPr>
              <w:t>.</w:t>
            </w:r>
          </w:p>
          <w:p w:rsidR="00444F73" w:rsidRPr="007137AD" w:rsidRDefault="00444F73" w:rsidP="00C11C50">
            <w:pPr>
              <w:pStyle w:val="ListParagraph"/>
              <w:numPr>
                <w:ilvl w:val="0"/>
                <w:numId w:val="39"/>
              </w:numPr>
              <w:rPr>
                <w:lang w:val="da-DK"/>
              </w:rPr>
            </w:pPr>
            <w:r>
              <w:rPr>
                <w:lang w:val="da-DK"/>
              </w:rPr>
              <w:t>Systemet</w:t>
            </w:r>
            <w:r w:rsidR="009B6165">
              <w:rPr>
                <w:lang w:val="da-DK"/>
              </w:rPr>
              <w:t xml:space="preserve"> verificere om det gamle password er korrekt, og at det nye overholder regler for password samt at ”Nyt password” og ”Gentag password” er ens</w:t>
            </w:r>
            <w:r>
              <w:rPr>
                <w:lang w:val="da-DK"/>
              </w:rPr>
              <w:t>.</w:t>
            </w:r>
            <w:r w:rsidR="009B6165">
              <w:rPr>
                <w:lang w:val="da-DK"/>
              </w:rPr>
              <w:t xml:space="preserve"> Hvis dette er tilfældet så gemmes det nye password.</w:t>
            </w:r>
            <w:r w:rsidRPr="007137AD">
              <w:rPr>
                <w:lang w:val="da-DK"/>
              </w:rPr>
              <w:t xml:space="preserve"> </w:t>
            </w:r>
          </w:p>
          <w:p w:rsidR="00444F73" w:rsidRPr="001652A5" w:rsidRDefault="00444F73" w:rsidP="00C11C50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444F73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5A2C89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444F73" w:rsidRPr="005A2C89" w:rsidRDefault="00444F73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444F73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444F73" w:rsidRPr="007137AD" w:rsidRDefault="00444F73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44F73" w:rsidRDefault="00444F73" w:rsidP="00C11C50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  <w:p w:rsidR="009B6165" w:rsidRDefault="009B6165" w:rsidP="00C11C50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Det gamle password er forkert, fejl vises.</w:t>
            </w:r>
          </w:p>
          <w:p w:rsidR="009B6165" w:rsidRPr="0045734F" w:rsidRDefault="009B6165" w:rsidP="00C11C50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Nyt password overholder ikke password reglerne, Reglerne vises.</w:t>
            </w:r>
          </w:p>
        </w:tc>
      </w:tr>
    </w:tbl>
    <w:p w:rsidR="00444F73" w:rsidRPr="0045734F" w:rsidRDefault="00444F73" w:rsidP="00444F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C11C50" w:rsidRDefault="006C4A78" w:rsidP="00C11C50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C11C50" w:rsidRPr="00967CD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11C50" w:rsidRPr="005A2C89" w:rsidRDefault="00C11C50" w:rsidP="00C11C50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lastRenderedPageBreak/>
              <w:t>Use case: Slet Bruger</w:t>
            </w:r>
          </w:p>
        </w:tc>
      </w:tr>
      <w:tr w:rsidR="00C11C50" w:rsidRPr="00967CD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UC-7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ønsker at slette sig selv.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 xml:space="preserve">Alle </w:t>
            </w:r>
            <w:r w:rsidR="00532D40">
              <w:rPr>
                <w:lang w:val="da-DK"/>
              </w:rPr>
              <w:t xml:space="preserve">kendte </w:t>
            </w:r>
            <w:r>
              <w:rPr>
                <w:lang w:val="da-DK"/>
              </w:rPr>
              <w:t>brugere</w:t>
            </w:r>
            <w:r w:rsidRPr="005A2C89">
              <w:rPr>
                <w:lang w:val="da-DK"/>
              </w:rPr>
              <w:t>.</w:t>
            </w:r>
          </w:p>
        </w:tc>
      </w:tr>
      <w:tr w:rsidR="00C11C5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11C50" w:rsidRPr="00532D40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11C50" w:rsidRPr="0044459D" w:rsidRDefault="00C11C50" w:rsidP="00C11C50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systemet.</w:t>
            </w:r>
          </w:p>
        </w:tc>
      </w:tr>
      <w:tr w:rsidR="00C11C50" w:rsidRPr="00532D40" w:rsidTr="00C11C50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11C50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11C50" w:rsidRDefault="00C11C50" w:rsidP="00C11C50">
            <w:pPr>
              <w:pStyle w:val="ListParagraph"/>
              <w:numPr>
                <w:ilvl w:val="0"/>
                <w:numId w:val="40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>)</w:t>
            </w:r>
          </w:p>
          <w:p w:rsidR="00C11C50" w:rsidRDefault="00C11C50" w:rsidP="00C11C50">
            <w:pPr>
              <w:pStyle w:val="ListParagraph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>Bruger trykker på linket ”Slet mig som bruger” linket.</w:t>
            </w:r>
          </w:p>
          <w:p w:rsidR="00C11C50" w:rsidRDefault="00C11C50" w:rsidP="00C11C50">
            <w:pPr>
              <w:pStyle w:val="ListParagraph"/>
              <w:numPr>
                <w:ilvl w:val="0"/>
                <w:numId w:val="40"/>
              </w:numPr>
              <w:rPr>
                <w:lang w:val="da-DK"/>
              </w:rPr>
            </w:pPr>
            <w:r w:rsidRPr="00C11C50">
              <w:rPr>
                <w:lang w:val="da-DK"/>
              </w:rPr>
              <w:t xml:space="preserve">Systemet viser en ”Er du sikker” side med en </w:t>
            </w:r>
            <w:proofErr w:type="spellStart"/>
            <w:r w:rsidRPr="00C11C50">
              <w:rPr>
                <w:lang w:val="da-DK"/>
              </w:rPr>
              <w:t>checkbox</w:t>
            </w:r>
            <w:proofErr w:type="spellEnd"/>
            <w:r w:rsidRPr="00C11C50">
              <w:rPr>
                <w:lang w:val="da-DK"/>
              </w:rPr>
              <w:t xml:space="preserve"> ”slet alt </w:t>
            </w:r>
            <w:proofErr w:type="spellStart"/>
            <w:r w:rsidRPr="00C11C50">
              <w:rPr>
                <w:lang w:val="da-DK"/>
              </w:rPr>
              <w:t>uploadet</w:t>
            </w:r>
            <w:proofErr w:type="spellEnd"/>
            <w:r w:rsidRPr="00C11C50">
              <w:rPr>
                <w:lang w:val="da-DK"/>
              </w:rPr>
              <w:t xml:space="preserve"> materiale</w:t>
            </w:r>
            <w:r w:rsidR="00DB1180">
              <w:rPr>
                <w:lang w:val="da-DK"/>
              </w:rPr>
              <w:t xml:space="preserve"> og kommentarer</w:t>
            </w:r>
            <w:r w:rsidRPr="00C11C50">
              <w:rPr>
                <w:lang w:val="da-DK"/>
              </w:rPr>
              <w:t>”</w:t>
            </w:r>
            <w:r>
              <w:rPr>
                <w:lang w:val="da-DK"/>
              </w:rPr>
              <w:t xml:space="preserve"> og en ”Slet bruger” knap.</w:t>
            </w:r>
          </w:p>
          <w:p w:rsidR="00C11C50" w:rsidRDefault="00C11C50" w:rsidP="00C11C50">
            <w:pPr>
              <w:pStyle w:val="ListParagraph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Brugen tager stilling til om alt </w:t>
            </w:r>
            <w:proofErr w:type="spellStart"/>
            <w:r>
              <w:rPr>
                <w:lang w:val="da-DK"/>
              </w:rPr>
              <w:t>uploadet</w:t>
            </w:r>
            <w:proofErr w:type="spellEnd"/>
            <w:r>
              <w:rPr>
                <w:lang w:val="da-DK"/>
              </w:rPr>
              <w:t xml:space="preserve"> materiale også skal slettes og trykker på ”Slet bruger” knappen.</w:t>
            </w:r>
          </w:p>
          <w:p w:rsidR="00C11C50" w:rsidRPr="007137AD" w:rsidRDefault="00DB1180" w:rsidP="00C11C50">
            <w:pPr>
              <w:pStyle w:val="ListParagraph"/>
              <w:numPr>
                <w:ilvl w:val="0"/>
                <w:numId w:val="40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alt skal slettes, så sletter systemet alle bruger oplysninger samt </w:t>
            </w:r>
            <w:proofErr w:type="spellStart"/>
            <w:r>
              <w:rPr>
                <w:lang w:val="da-DK"/>
              </w:rPr>
              <w:t>uploade</w:t>
            </w:r>
            <w:r w:rsidR="00532D40">
              <w:rPr>
                <w:lang w:val="da-DK"/>
              </w:rPr>
              <w:t>d</w:t>
            </w:r>
            <w:proofErr w:type="spellEnd"/>
            <w:r w:rsidR="00532D40">
              <w:rPr>
                <w:lang w:val="da-DK"/>
              </w:rPr>
              <w:t xml:space="preserve"> materiale, kommentarer og fore</w:t>
            </w:r>
            <w:r>
              <w:rPr>
                <w:lang w:val="da-DK"/>
              </w:rPr>
              <w:t xml:space="preserve">spørgelser. Ellers mærkes brugen bare som slettet.  </w:t>
            </w:r>
          </w:p>
          <w:p w:rsidR="00C11C50" w:rsidRPr="001652A5" w:rsidRDefault="00C11C50" w:rsidP="00C11C50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C11C50" w:rsidRPr="007A1D52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5A2C89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11C50" w:rsidRPr="005A2C89" w:rsidRDefault="00C11C50" w:rsidP="00C11C50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11C50" w:rsidRPr="009B6165" w:rsidTr="00C11C50">
        <w:tc>
          <w:tcPr>
            <w:tcW w:w="8523" w:type="dxa"/>
            <w:shd w:val="clear" w:color="auto" w:fill="F2F2F2" w:themeFill="background1" w:themeFillShade="F2"/>
          </w:tcPr>
          <w:p w:rsidR="00C11C50" w:rsidRPr="007137AD" w:rsidRDefault="00C11C50" w:rsidP="00C11C50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11C50" w:rsidRPr="00DB1180" w:rsidRDefault="00C11C50" w:rsidP="00DB1180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C11C50" w:rsidRPr="0045734F" w:rsidRDefault="00C11C50" w:rsidP="00C11C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7137AD" w:rsidRDefault="007137AD">
      <w:pPr>
        <w:rPr>
          <w:lang w:val="da-DK"/>
        </w:rPr>
      </w:pPr>
      <w:r>
        <w:rPr>
          <w:lang w:val="da-DK"/>
        </w:rPr>
        <w:br w:type="page"/>
      </w:r>
    </w:p>
    <w:p w:rsidR="006C4A78" w:rsidRDefault="006C4A78">
      <w:pPr>
        <w:rPr>
          <w:lang w:val="da-DK"/>
        </w:rPr>
      </w:pPr>
    </w:p>
    <w:p w:rsidR="006C4A78" w:rsidRPr="0026758A" w:rsidRDefault="006C4A78" w:rsidP="006C4A78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6C4A78" w:rsidRPr="00967CD0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C4A78" w:rsidRPr="005A2C89" w:rsidRDefault="006C4A78" w:rsidP="00084E5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 xml:space="preserve">Use case: </w:t>
            </w:r>
            <w:r w:rsidR="00532D40">
              <w:rPr>
                <w:lang w:val="da-DK"/>
              </w:rPr>
              <w:t>Søg</w:t>
            </w:r>
          </w:p>
        </w:tc>
      </w:tr>
      <w:tr w:rsidR="006C4A78" w:rsidRPr="00967CD0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0F7B1A">
              <w:rPr>
                <w:b/>
                <w:lang w:val="da-DK"/>
              </w:rPr>
              <w:t>UC-</w:t>
            </w:r>
            <w:r w:rsidR="00532D40">
              <w:rPr>
                <w:b/>
                <w:lang w:val="da-DK"/>
              </w:rPr>
              <w:t>8</w:t>
            </w:r>
          </w:p>
        </w:tc>
      </w:tr>
      <w:tr w:rsidR="006C4A78" w:rsidRPr="00CF6596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C4A78" w:rsidRPr="005A2C89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Søg efter et ord.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C4A78" w:rsidRPr="005A2C89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Alle</w:t>
            </w:r>
          </w:p>
        </w:tc>
      </w:tr>
      <w:tr w:rsidR="006C4A78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C4A78" w:rsidRPr="00F57F44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C4A78" w:rsidRPr="0044459D" w:rsidRDefault="00532D40" w:rsidP="00084E5B">
            <w:pPr>
              <w:rPr>
                <w:lang w:val="da-DK"/>
              </w:rPr>
            </w:pPr>
            <w:r>
              <w:rPr>
                <w:lang w:val="da-DK"/>
              </w:rPr>
              <w:t>Ingen</w:t>
            </w:r>
          </w:p>
        </w:tc>
      </w:tr>
      <w:tr w:rsidR="006C4A78" w:rsidRPr="00903731" w:rsidTr="00084E5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C4A78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6C4A78" w:rsidRDefault="00537517" w:rsidP="00903731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navigerer til systemets startside. </w:t>
            </w:r>
          </w:p>
          <w:p w:rsidR="006C4A78" w:rsidRDefault="00903731" w:rsidP="00903731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Systemets startside indeholder et søgefelt samt </w:t>
            </w:r>
            <w:r w:rsidR="00364655">
              <w:rPr>
                <w:lang w:val="da-DK"/>
              </w:rPr>
              <w:t xml:space="preserve">et </w:t>
            </w:r>
            <w:proofErr w:type="spellStart"/>
            <w:r w:rsidR="00364655">
              <w:rPr>
                <w:lang w:val="da-DK"/>
              </w:rPr>
              <w:t>dropdown</w:t>
            </w:r>
            <w:proofErr w:type="spellEnd"/>
            <w:r w:rsidR="00364655">
              <w:rPr>
                <w:lang w:val="da-DK"/>
              </w:rPr>
              <w:t xml:space="preserve"> felt, hvor der vælges mellem ord eller gruppe. Ord er valgt som standard.</w:t>
            </w:r>
            <w:r w:rsidR="00357087">
              <w:rPr>
                <w:lang w:val="da-DK"/>
              </w:rPr>
              <w:t xml:space="preserve"> I søgefeltet kan tegn uds</w:t>
            </w:r>
            <w:r w:rsidR="00CD11DD">
              <w:rPr>
                <w:lang w:val="da-DK"/>
              </w:rPr>
              <w:t>kiftes</w:t>
            </w:r>
            <w:r w:rsidR="00357087">
              <w:rPr>
                <w:lang w:val="da-DK"/>
              </w:rPr>
              <w:t xml:space="preserve"> med wildcards * for et eller flere tegn </w:t>
            </w:r>
            <w:proofErr w:type="gramStart"/>
            <w:r w:rsidR="00357087">
              <w:rPr>
                <w:lang w:val="da-DK"/>
              </w:rPr>
              <w:t>og ?</w:t>
            </w:r>
            <w:proofErr w:type="gramEnd"/>
            <w:r w:rsidR="00357087">
              <w:rPr>
                <w:lang w:val="da-DK"/>
              </w:rPr>
              <w:t xml:space="preserve"> for et tegn.</w:t>
            </w:r>
          </w:p>
          <w:p w:rsidR="00903731" w:rsidRDefault="00903731" w:rsidP="00903731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>Brugeren udfylder søgefeltet</w:t>
            </w:r>
            <w:r w:rsidR="00357087">
              <w:rPr>
                <w:lang w:val="da-DK"/>
              </w:rPr>
              <w:t>.</w:t>
            </w:r>
          </w:p>
          <w:p w:rsidR="00357087" w:rsidRDefault="00357087" w:rsidP="00903731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ord er valgt i </w:t>
            </w:r>
            <w:proofErr w:type="spellStart"/>
            <w:r>
              <w:rPr>
                <w:lang w:val="da-DK"/>
              </w:rPr>
              <w:t>dropdown</w:t>
            </w:r>
            <w:proofErr w:type="spellEnd"/>
            <w:r>
              <w:rPr>
                <w:lang w:val="da-DK"/>
              </w:rPr>
              <w:t xml:space="preserve"> listen</w:t>
            </w:r>
          </w:p>
          <w:p w:rsidR="00357087" w:rsidRDefault="00357087" w:rsidP="00357087">
            <w:pPr>
              <w:pStyle w:val="ListParagraph"/>
              <w:numPr>
                <w:ilvl w:val="1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Så søger systemet efter de ord som opfylder søgningen. </w:t>
            </w:r>
          </w:p>
          <w:p w:rsidR="00357087" w:rsidRDefault="00357087" w:rsidP="00357087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Hvis gruppe er valgt i </w:t>
            </w:r>
            <w:proofErr w:type="spellStart"/>
            <w:r>
              <w:rPr>
                <w:lang w:val="da-DK"/>
              </w:rPr>
              <w:t>dropdown</w:t>
            </w:r>
            <w:proofErr w:type="spellEnd"/>
            <w:r>
              <w:rPr>
                <w:lang w:val="da-DK"/>
              </w:rPr>
              <w:t xml:space="preserve"> listen</w:t>
            </w:r>
          </w:p>
          <w:p w:rsidR="00357087" w:rsidRDefault="00357087" w:rsidP="00357087">
            <w:pPr>
              <w:pStyle w:val="ListParagraph"/>
              <w:numPr>
                <w:ilvl w:val="1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>Så søger systemet efter alle de ord, som indgår i grupper, som opfylder søgningen.</w:t>
            </w:r>
          </w:p>
          <w:p w:rsidR="00903731" w:rsidRPr="00903731" w:rsidRDefault="00903731" w:rsidP="00903731">
            <w:pPr>
              <w:pStyle w:val="ListParagraph"/>
              <w:numPr>
                <w:ilvl w:val="0"/>
                <w:numId w:val="41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viser en liste med links til de enkelte ord, sorteret </w:t>
            </w:r>
            <w:r w:rsidR="00357087">
              <w:rPr>
                <w:lang w:val="da-DK"/>
              </w:rPr>
              <w:t>alfabetisk</w:t>
            </w:r>
            <w:r>
              <w:rPr>
                <w:lang w:val="da-DK"/>
              </w:rPr>
              <w:t xml:space="preserve">. For hvert ord vises dato for 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>, ord</w:t>
            </w:r>
            <w:r w:rsidR="00CD11DD">
              <w:rPr>
                <w:lang w:val="da-DK"/>
              </w:rPr>
              <w:t xml:space="preserve"> </w:t>
            </w:r>
            <w:r>
              <w:rPr>
                <w:lang w:val="da-DK"/>
              </w:rPr>
              <w:t>gruppe</w:t>
            </w:r>
            <w:r w:rsidR="00CD11DD">
              <w:rPr>
                <w:lang w:val="da-DK"/>
              </w:rPr>
              <w:t>r</w:t>
            </w:r>
            <w:r>
              <w:rPr>
                <w:lang w:val="da-DK"/>
              </w:rPr>
              <w:t xml:space="preserve">. Der vises max. </w:t>
            </w:r>
            <w:r w:rsidR="00CD11DD">
              <w:rPr>
                <w:lang w:val="da-DK"/>
              </w:rPr>
              <w:t>4</w:t>
            </w:r>
            <w:r>
              <w:rPr>
                <w:lang w:val="da-DK"/>
              </w:rPr>
              <w:t xml:space="preserve"> ord per side.</w:t>
            </w:r>
          </w:p>
          <w:p w:rsidR="006C4A78" w:rsidRPr="001652A5" w:rsidRDefault="006C4A78" w:rsidP="00CD11DD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6C4A78" w:rsidRPr="007A1D52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5A2C89" w:rsidRDefault="006C4A78" w:rsidP="00084E5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C4A78" w:rsidRPr="005A2C89" w:rsidRDefault="006C4A78" w:rsidP="00084E5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C4A78" w:rsidRPr="0045734F" w:rsidTr="00084E5B">
        <w:tc>
          <w:tcPr>
            <w:tcW w:w="8523" w:type="dxa"/>
            <w:shd w:val="clear" w:color="auto" w:fill="F2F2F2" w:themeFill="background1" w:themeFillShade="F2"/>
          </w:tcPr>
          <w:p w:rsidR="006C4A78" w:rsidRPr="00652A37" w:rsidRDefault="006C4A78" w:rsidP="00652A37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  <w:r w:rsidR="0013061B">
              <w:rPr>
                <w:b/>
                <w:lang w:val="da-DK"/>
              </w:rPr>
              <w:t xml:space="preserve"> </w:t>
            </w:r>
          </w:p>
          <w:p w:rsidR="006C4A78" w:rsidRPr="0045734F" w:rsidRDefault="006C4A78" w:rsidP="00084E5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6C4A78" w:rsidRPr="0045734F" w:rsidRDefault="006C4A78" w:rsidP="006C4A7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532D40" w:rsidRDefault="00532D40">
      <w:pPr>
        <w:rPr>
          <w:lang w:val="da-DK"/>
        </w:rPr>
      </w:pPr>
      <w:r>
        <w:rPr>
          <w:lang w:val="da-DK"/>
        </w:rPr>
        <w:br w:type="page"/>
      </w:r>
    </w:p>
    <w:p w:rsidR="00532D40" w:rsidRPr="0026758A" w:rsidRDefault="00532D40" w:rsidP="00532D40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532D40" w:rsidRPr="00967CD0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532D40" w:rsidRPr="005A2C89" w:rsidRDefault="000F7B1A" w:rsidP="007973D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>Use case: Upload ORD</w:t>
            </w:r>
          </w:p>
        </w:tc>
      </w:tr>
      <w:tr w:rsidR="00532D40" w:rsidRPr="00967CD0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0F7B1A" w:rsidP="007973D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ID: UC-9</w:t>
            </w:r>
          </w:p>
        </w:tc>
      </w:tr>
      <w:tr w:rsidR="00532D40" w:rsidRPr="00CF6596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532D40" w:rsidRPr="005A2C89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 xml:space="preserve"> et ord.</w:t>
            </w:r>
          </w:p>
        </w:tc>
      </w:tr>
      <w:tr w:rsidR="00532D40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532D40" w:rsidRPr="005A2C89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Alle kendte brugere.</w:t>
            </w:r>
          </w:p>
        </w:tc>
      </w:tr>
      <w:tr w:rsidR="00532D40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532D40" w:rsidRPr="005A2C89" w:rsidRDefault="00532D40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32D40" w:rsidRPr="000F7B1A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532D40" w:rsidRPr="0044459D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En bruger som er oprettet i systemet, og som har fundet et ønske på et ord, eller har søgt på et ord.</w:t>
            </w:r>
          </w:p>
        </w:tc>
      </w:tr>
      <w:tr w:rsidR="00532D40" w:rsidRPr="00F57F44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32D40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32D40" w:rsidRDefault="000F7B1A" w:rsidP="0013061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En bruger</w:t>
            </w:r>
            <w:r w:rsidR="007973DB">
              <w:rPr>
                <w:lang w:val="da-DK"/>
              </w:rPr>
              <w:t xml:space="preserve"> har valgt linket ”</w:t>
            </w:r>
            <w:proofErr w:type="spellStart"/>
            <w:r w:rsidR="007973DB">
              <w:rPr>
                <w:lang w:val="da-DK"/>
              </w:rPr>
              <w:t>upload</w:t>
            </w:r>
            <w:proofErr w:type="spellEnd"/>
            <w:r w:rsidR="007973DB">
              <w:rPr>
                <w:lang w:val="da-DK"/>
              </w:rPr>
              <w:t xml:space="preserve"> ord” enten fra søge siden (se </w:t>
            </w:r>
            <w:proofErr w:type="spellStart"/>
            <w:r w:rsidR="007973DB">
              <w:rPr>
                <w:lang w:val="da-DK"/>
              </w:rPr>
              <w:t>usecase</w:t>
            </w:r>
            <w:proofErr w:type="spellEnd"/>
            <w:r w:rsidR="007973DB">
              <w:rPr>
                <w:lang w:val="da-DK"/>
              </w:rPr>
              <w:t xml:space="preserve"> Søg, linket er først synligt efter en søgning på et ord) eller fra siden ”Vis </w:t>
            </w:r>
            <w:proofErr w:type="spellStart"/>
            <w:r w:rsidR="007973DB">
              <w:rPr>
                <w:lang w:val="da-DK"/>
              </w:rPr>
              <w:t>forespørgelser</w:t>
            </w:r>
            <w:proofErr w:type="spellEnd"/>
            <w:r w:rsidR="007973DB">
              <w:rPr>
                <w:lang w:val="da-DK"/>
              </w:rPr>
              <w:t xml:space="preserve">” (Se </w:t>
            </w:r>
            <w:proofErr w:type="spellStart"/>
            <w:r w:rsidR="007973DB">
              <w:rPr>
                <w:lang w:val="da-DK"/>
              </w:rPr>
              <w:t>usecasen</w:t>
            </w:r>
            <w:proofErr w:type="spellEnd"/>
            <w:r w:rsidR="007973DB">
              <w:rPr>
                <w:lang w:val="da-DK"/>
              </w:rPr>
              <w:t xml:space="preserve"> Vis </w:t>
            </w:r>
            <w:proofErr w:type="spellStart"/>
            <w:r w:rsidR="007973DB">
              <w:rPr>
                <w:lang w:val="da-DK"/>
              </w:rPr>
              <w:t>forespørgelser</w:t>
            </w:r>
            <w:proofErr w:type="spellEnd"/>
            <w:r w:rsidR="007973DB">
              <w:rPr>
                <w:lang w:val="da-DK"/>
              </w:rPr>
              <w:t xml:space="preserve">, linket er først synligt når en specifik forespørgelse er valgt.) For begge sider gælder det at linket kun vises for </w:t>
            </w:r>
            <w:proofErr w:type="spellStart"/>
            <w:r w:rsidR="007973DB">
              <w:rPr>
                <w:lang w:val="da-DK"/>
              </w:rPr>
              <w:t>indlogget</w:t>
            </w:r>
            <w:proofErr w:type="spellEnd"/>
            <w:r w:rsidR="007973DB">
              <w:rPr>
                <w:lang w:val="da-DK"/>
              </w:rPr>
              <w:t xml:space="preserve"> brugere.</w:t>
            </w:r>
            <w:r>
              <w:rPr>
                <w:lang w:val="da-DK"/>
              </w:rPr>
              <w:t xml:space="preserve"> </w:t>
            </w:r>
          </w:p>
          <w:p w:rsidR="007973DB" w:rsidRDefault="0058611C" w:rsidP="0013061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 xml:space="preserve">En ny side vises som fortæller brugeren hvilke filformater der kan </w:t>
            </w:r>
            <w:proofErr w:type="spellStart"/>
            <w:r>
              <w:rPr>
                <w:lang w:val="da-DK"/>
              </w:rPr>
              <w:t>uploades</w:t>
            </w:r>
            <w:proofErr w:type="spellEnd"/>
            <w:r>
              <w:rPr>
                <w:lang w:val="da-DK"/>
              </w:rPr>
              <w:t>, samt en ”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>” knap.</w:t>
            </w:r>
          </w:p>
          <w:p w:rsidR="00532D40" w:rsidRDefault="0058611C" w:rsidP="0013061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Brugeren trykker op ”</w:t>
            </w:r>
            <w:proofErr w:type="spellStart"/>
            <w:r>
              <w:rPr>
                <w:lang w:val="da-DK"/>
              </w:rPr>
              <w:t>Upload</w:t>
            </w:r>
            <w:proofErr w:type="spellEnd"/>
            <w:r>
              <w:rPr>
                <w:lang w:val="da-DK"/>
              </w:rPr>
              <w:t>” knappen.</w:t>
            </w:r>
          </w:p>
          <w:p w:rsidR="0058611C" w:rsidRDefault="0058611C" w:rsidP="0013061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Systemet (browseren) viser en ”Vælg fil dialog”</w:t>
            </w:r>
          </w:p>
          <w:p w:rsidR="0058611C" w:rsidRDefault="0058611C" w:rsidP="0013061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Brugeren vælger en lokal fil på dennes maskine.</w:t>
            </w:r>
          </w:p>
          <w:p w:rsidR="00532D40" w:rsidRPr="0058611C" w:rsidRDefault="0058611C" w:rsidP="0058611C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r>
              <w:rPr>
                <w:lang w:val="da-DK"/>
              </w:rPr>
              <w:t>Systemet verificere og konvertere filen til et format, som systemet kan bruge. Og giver en status til brugeren.</w:t>
            </w:r>
          </w:p>
          <w:p w:rsidR="00532D40" w:rsidRPr="001652A5" w:rsidRDefault="00532D40" w:rsidP="007973DB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532D40" w:rsidRPr="007A1D52" w:rsidTr="007973DB">
        <w:tc>
          <w:tcPr>
            <w:tcW w:w="8523" w:type="dxa"/>
            <w:shd w:val="clear" w:color="auto" w:fill="F2F2F2" w:themeFill="background1" w:themeFillShade="F2"/>
          </w:tcPr>
          <w:p w:rsidR="00532D40" w:rsidRPr="005A2C89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532D40" w:rsidRPr="005A2C89" w:rsidRDefault="00532D40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532D40" w:rsidRPr="0045734F" w:rsidTr="007973DB">
        <w:tc>
          <w:tcPr>
            <w:tcW w:w="8523" w:type="dxa"/>
            <w:shd w:val="clear" w:color="auto" w:fill="F2F2F2" w:themeFill="background1" w:themeFillShade="F2"/>
          </w:tcPr>
          <w:p w:rsidR="00532D40" w:rsidRDefault="00532D40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532D40" w:rsidRPr="0045734F" w:rsidRDefault="0058611C" w:rsidP="007973D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Filen afvises pga. format eller størrelse.</w:t>
            </w:r>
          </w:p>
          <w:p w:rsidR="00532D40" w:rsidRPr="0045734F" w:rsidRDefault="00532D40" w:rsidP="007973D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532D40" w:rsidRPr="0045734F" w:rsidRDefault="00532D40" w:rsidP="00532D4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123B22" w:rsidRPr="00D3436F" w:rsidRDefault="00123B22" w:rsidP="00123B22">
      <w:pPr>
        <w:pStyle w:val="BodyText"/>
        <w:rPr>
          <w:lang w:val="da-DK"/>
        </w:rPr>
      </w:pPr>
    </w:p>
    <w:p w:rsidR="000F7B1A" w:rsidRDefault="000F7B1A">
      <w:pPr>
        <w:rPr>
          <w:lang w:val="da-DK"/>
        </w:rPr>
      </w:pPr>
      <w:r>
        <w:rPr>
          <w:lang w:val="da-DK"/>
        </w:rPr>
        <w:br w:type="page"/>
      </w:r>
    </w:p>
    <w:p w:rsidR="000F7B1A" w:rsidRPr="0026758A" w:rsidRDefault="000F7B1A" w:rsidP="000F7B1A">
      <w:pPr>
        <w:pStyle w:val="BodyText"/>
        <w:rPr>
          <w:lang w:val="da-DK"/>
        </w:rPr>
      </w:pPr>
    </w:p>
    <w:tbl>
      <w:tblPr>
        <w:tblStyle w:val="TableGrid"/>
        <w:tblW w:w="0" w:type="auto"/>
        <w:shd w:val="pct5" w:color="auto" w:fill="auto"/>
        <w:tblLook w:val="04A0"/>
      </w:tblPr>
      <w:tblGrid>
        <w:gridCol w:w="8523"/>
      </w:tblGrid>
      <w:tr w:rsidR="000F7B1A" w:rsidRPr="00967CD0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0F7B1A" w:rsidRPr="005A2C89" w:rsidRDefault="000F7B1A" w:rsidP="007973DB">
            <w:pPr>
              <w:pStyle w:val="Heading2"/>
              <w:rPr>
                <w:lang w:val="da-DK"/>
              </w:rPr>
            </w:pPr>
            <w:r>
              <w:rPr>
                <w:lang w:val="da-DK"/>
              </w:rPr>
              <w:t>Use case: xx</w:t>
            </w:r>
          </w:p>
        </w:tc>
      </w:tr>
      <w:tr w:rsidR="000F7B1A" w:rsidRPr="00967CD0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proofErr w:type="spellStart"/>
            <w:r>
              <w:rPr>
                <w:b/>
                <w:lang w:val="da-DK"/>
              </w:rPr>
              <w:t>xx</w:t>
            </w:r>
            <w:proofErr w:type="spellEnd"/>
          </w:p>
        </w:tc>
      </w:tr>
      <w:tr w:rsidR="000F7B1A" w:rsidRPr="00CF6596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>
              <w:rPr>
                <w:lang w:val="da-DK"/>
              </w:rPr>
              <w:t>TODO.</w:t>
            </w:r>
          </w:p>
        </w:tc>
      </w:tr>
      <w:tr w:rsidR="000F7B1A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0F7B1A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0F7B1A" w:rsidRPr="00F57F44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0F7B1A" w:rsidRPr="0044459D" w:rsidRDefault="000F7B1A" w:rsidP="007973DB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</w:tc>
      </w:tr>
      <w:tr w:rsidR="000F7B1A" w:rsidRPr="00F57F44" w:rsidTr="007973DB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F7B1A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0F7B1A" w:rsidRDefault="000F7B1A" w:rsidP="007973D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Default="000F7B1A" w:rsidP="007973DB">
            <w:pPr>
              <w:pStyle w:val="ListParagraph"/>
              <w:numPr>
                <w:ilvl w:val="0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  <w:r>
              <w:rPr>
                <w:lang w:val="da-DK"/>
              </w:rPr>
              <w:t>:</w:t>
            </w:r>
          </w:p>
          <w:p w:rsidR="000F7B1A" w:rsidRDefault="000F7B1A" w:rsidP="007973DB">
            <w:pPr>
              <w:pStyle w:val="ListParagraph"/>
              <w:numPr>
                <w:ilvl w:val="1"/>
                <w:numId w:val="42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Pr="001652A5" w:rsidRDefault="000F7B1A" w:rsidP="007973DB">
            <w:pPr>
              <w:pStyle w:val="ListParagraph"/>
              <w:ind w:left="360"/>
              <w:rPr>
                <w:b/>
                <w:lang w:val="da-DK"/>
              </w:rPr>
            </w:pPr>
          </w:p>
        </w:tc>
      </w:tr>
      <w:tr w:rsidR="000F7B1A" w:rsidRPr="007A1D52" w:rsidTr="007973DB">
        <w:tc>
          <w:tcPr>
            <w:tcW w:w="8523" w:type="dxa"/>
            <w:shd w:val="clear" w:color="auto" w:fill="F2F2F2" w:themeFill="background1" w:themeFillShade="F2"/>
          </w:tcPr>
          <w:p w:rsidR="000F7B1A" w:rsidRPr="005A2C89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0F7B1A" w:rsidRPr="005A2C89" w:rsidRDefault="000F7B1A" w:rsidP="007973DB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  <w:r>
              <w:rPr>
                <w:lang w:val="da-DK"/>
              </w:rPr>
              <w:t>.</w:t>
            </w:r>
          </w:p>
        </w:tc>
      </w:tr>
      <w:tr w:rsidR="000F7B1A" w:rsidRPr="0045734F" w:rsidTr="007973DB">
        <w:tc>
          <w:tcPr>
            <w:tcW w:w="8523" w:type="dxa"/>
            <w:shd w:val="clear" w:color="auto" w:fill="F2F2F2" w:themeFill="background1" w:themeFillShade="F2"/>
          </w:tcPr>
          <w:p w:rsidR="000F7B1A" w:rsidRDefault="000F7B1A" w:rsidP="007973DB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0F7B1A" w:rsidRPr="0045734F" w:rsidRDefault="000F7B1A" w:rsidP="007973D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Todo</w:t>
            </w:r>
            <w:proofErr w:type="spellEnd"/>
          </w:p>
          <w:p w:rsidR="000F7B1A" w:rsidRPr="0045734F" w:rsidRDefault="000F7B1A" w:rsidP="007973DB">
            <w:pPr>
              <w:pStyle w:val="ListParagraph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  <w:r w:rsidRPr="0045734F">
              <w:rPr>
                <w:lang w:val="da-DK"/>
              </w:rPr>
              <w:t>.</w:t>
            </w:r>
          </w:p>
        </w:tc>
      </w:tr>
    </w:tbl>
    <w:p w:rsidR="000F7B1A" w:rsidRPr="0045734F" w:rsidRDefault="000F7B1A" w:rsidP="000F7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D3436F" w:rsidRPr="00D3436F" w:rsidRDefault="00D3436F" w:rsidP="00D3436F">
      <w:pPr>
        <w:pStyle w:val="BodyText"/>
        <w:rPr>
          <w:lang w:val="da-DK"/>
        </w:rPr>
      </w:pPr>
    </w:p>
    <w:sectPr w:rsidR="00D3436F" w:rsidRPr="00D3436F" w:rsidSect="008429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66E" w:rsidRDefault="0073166E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73166E" w:rsidRDefault="0073166E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7973DB" w:rsidRDefault="00333F4D">
        <w:pPr>
          <w:pStyle w:val="Footer"/>
          <w:jc w:val="center"/>
        </w:pPr>
        <w:fldSimple w:instr=" PAGE   \* MERGEFORMAT ">
          <w:r w:rsidR="00CD11DD">
            <w:rPr>
              <w:noProof/>
            </w:rPr>
            <w:t>8</w:t>
          </w:r>
        </w:fldSimple>
      </w:p>
    </w:sdtContent>
  </w:sdt>
  <w:p w:rsidR="007973DB" w:rsidRDefault="007973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7973DB" w:rsidRDefault="00333F4D" w:rsidP="00E50963">
        <w:pPr>
          <w:pStyle w:val="Footer"/>
          <w:jc w:val="center"/>
        </w:pPr>
        <w:fldSimple w:instr=" PAGE   \* MERGEFORMAT ">
          <w:r w:rsidR="00CD11DD">
            <w:rPr>
              <w:noProof/>
            </w:rPr>
            <w:t>7</w:t>
          </w:r>
        </w:fldSimple>
      </w:p>
    </w:sdtContent>
  </w:sdt>
  <w:p w:rsidR="007973DB" w:rsidRDefault="007973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7973DB" w:rsidRDefault="00333F4D">
        <w:pPr>
          <w:pStyle w:val="Footer"/>
          <w:jc w:val="center"/>
        </w:pPr>
      </w:p>
    </w:sdtContent>
  </w:sdt>
  <w:p w:rsidR="007973DB" w:rsidRDefault="007973DB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66E" w:rsidRDefault="0073166E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73166E" w:rsidRDefault="0073166E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73166E" w:rsidRDefault="0073166E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3DB" w:rsidRDefault="007973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456D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3465A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076E4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560683"/>
    <w:multiLevelType w:val="hybridMultilevel"/>
    <w:tmpl w:val="16FC1822"/>
    <w:lvl w:ilvl="0" w:tplc="040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D31FD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71864E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9E4CB7"/>
    <w:multiLevelType w:val="multilevel"/>
    <w:tmpl w:val="D98E9D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2237D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E524C9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4">
    <w:nsid w:val="6863657C"/>
    <w:multiLevelType w:val="multilevel"/>
    <w:tmpl w:val="4EC43E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D814A4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7280266"/>
    <w:multiLevelType w:val="hybridMultilevel"/>
    <w:tmpl w:val="4D3092F8"/>
    <w:lvl w:ilvl="0" w:tplc="040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1">
    <w:nsid w:val="7EE55DA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22"/>
  </w:num>
  <w:num w:numId="5">
    <w:abstractNumId w:val="27"/>
  </w:num>
  <w:num w:numId="6">
    <w:abstractNumId w:val="26"/>
  </w:num>
  <w:num w:numId="7">
    <w:abstractNumId w:val="37"/>
  </w:num>
  <w:num w:numId="8">
    <w:abstractNumId w:val="16"/>
  </w:num>
  <w:num w:numId="9">
    <w:abstractNumId w:val="15"/>
  </w:num>
  <w:num w:numId="10">
    <w:abstractNumId w:val="19"/>
  </w:num>
  <w:num w:numId="11">
    <w:abstractNumId w:val="9"/>
  </w:num>
  <w:num w:numId="12">
    <w:abstractNumId w:val="21"/>
  </w:num>
  <w:num w:numId="13">
    <w:abstractNumId w:val="39"/>
  </w:num>
  <w:num w:numId="14">
    <w:abstractNumId w:val="13"/>
  </w:num>
  <w:num w:numId="15">
    <w:abstractNumId w:val="28"/>
  </w:num>
  <w:num w:numId="16">
    <w:abstractNumId w:val="23"/>
  </w:num>
  <w:num w:numId="17">
    <w:abstractNumId w:val="6"/>
  </w:num>
  <w:num w:numId="18">
    <w:abstractNumId w:val="1"/>
  </w:num>
  <w:num w:numId="19">
    <w:abstractNumId w:val="32"/>
  </w:num>
  <w:num w:numId="20">
    <w:abstractNumId w:val="30"/>
  </w:num>
  <w:num w:numId="21">
    <w:abstractNumId w:val="36"/>
  </w:num>
  <w:num w:numId="22">
    <w:abstractNumId w:val="8"/>
  </w:num>
  <w:num w:numId="23">
    <w:abstractNumId w:val="5"/>
  </w:num>
  <w:num w:numId="24">
    <w:abstractNumId w:val="25"/>
  </w:num>
  <w:num w:numId="25">
    <w:abstractNumId w:val="33"/>
  </w:num>
  <w:num w:numId="26">
    <w:abstractNumId w:val="12"/>
  </w:num>
  <w:num w:numId="27">
    <w:abstractNumId w:val="14"/>
  </w:num>
  <w:num w:numId="28">
    <w:abstractNumId w:val="10"/>
  </w:num>
  <w:num w:numId="29">
    <w:abstractNumId w:val="17"/>
  </w:num>
  <w:num w:numId="30">
    <w:abstractNumId w:val="40"/>
  </w:num>
  <w:num w:numId="31">
    <w:abstractNumId w:val="34"/>
  </w:num>
  <w:num w:numId="32">
    <w:abstractNumId w:val="24"/>
  </w:num>
  <w:num w:numId="33">
    <w:abstractNumId w:val="20"/>
  </w:num>
  <w:num w:numId="34">
    <w:abstractNumId w:val="7"/>
  </w:num>
  <w:num w:numId="35">
    <w:abstractNumId w:val="35"/>
  </w:num>
  <w:num w:numId="36">
    <w:abstractNumId w:val="18"/>
  </w:num>
  <w:num w:numId="37">
    <w:abstractNumId w:val="31"/>
  </w:num>
  <w:num w:numId="38">
    <w:abstractNumId w:val="3"/>
  </w:num>
  <w:num w:numId="39">
    <w:abstractNumId w:val="2"/>
  </w:num>
  <w:num w:numId="40">
    <w:abstractNumId w:val="41"/>
  </w:num>
  <w:num w:numId="41">
    <w:abstractNumId w:val="4"/>
  </w:num>
  <w:num w:numId="42">
    <w:abstractNumId w:val="2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577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00B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058"/>
    <w:rsid w:val="00010F47"/>
    <w:rsid w:val="0001347A"/>
    <w:rsid w:val="00016DEB"/>
    <w:rsid w:val="000213A1"/>
    <w:rsid w:val="0002280A"/>
    <w:rsid w:val="00023C5C"/>
    <w:rsid w:val="000246A9"/>
    <w:rsid w:val="00025854"/>
    <w:rsid w:val="0002738C"/>
    <w:rsid w:val="00031254"/>
    <w:rsid w:val="0003321C"/>
    <w:rsid w:val="00033563"/>
    <w:rsid w:val="00036A19"/>
    <w:rsid w:val="0004203D"/>
    <w:rsid w:val="00043E72"/>
    <w:rsid w:val="00044376"/>
    <w:rsid w:val="000467D9"/>
    <w:rsid w:val="00051EB2"/>
    <w:rsid w:val="00051F9B"/>
    <w:rsid w:val="000574EF"/>
    <w:rsid w:val="00063B88"/>
    <w:rsid w:val="000640F6"/>
    <w:rsid w:val="00072284"/>
    <w:rsid w:val="0007285B"/>
    <w:rsid w:val="00072C63"/>
    <w:rsid w:val="0007719C"/>
    <w:rsid w:val="00082903"/>
    <w:rsid w:val="00084E5B"/>
    <w:rsid w:val="00086D50"/>
    <w:rsid w:val="00087AB3"/>
    <w:rsid w:val="00090033"/>
    <w:rsid w:val="00093BBF"/>
    <w:rsid w:val="0009481C"/>
    <w:rsid w:val="00095DD1"/>
    <w:rsid w:val="000A4431"/>
    <w:rsid w:val="000A4B83"/>
    <w:rsid w:val="000B1CCE"/>
    <w:rsid w:val="000B2916"/>
    <w:rsid w:val="000B2DF5"/>
    <w:rsid w:val="000C2665"/>
    <w:rsid w:val="000C5235"/>
    <w:rsid w:val="000C5ED1"/>
    <w:rsid w:val="000C63A6"/>
    <w:rsid w:val="000C6E95"/>
    <w:rsid w:val="000D1797"/>
    <w:rsid w:val="000D52B0"/>
    <w:rsid w:val="000D5DF7"/>
    <w:rsid w:val="000E0F27"/>
    <w:rsid w:val="000E1036"/>
    <w:rsid w:val="000E349E"/>
    <w:rsid w:val="000E4840"/>
    <w:rsid w:val="000E6131"/>
    <w:rsid w:val="000F0126"/>
    <w:rsid w:val="000F0E54"/>
    <w:rsid w:val="000F2163"/>
    <w:rsid w:val="000F27F9"/>
    <w:rsid w:val="000F3124"/>
    <w:rsid w:val="000F395B"/>
    <w:rsid w:val="000F6087"/>
    <w:rsid w:val="000F7B1A"/>
    <w:rsid w:val="000F7B2B"/>
    <w:rsid w:val="001011CA"/>
    <w:rsid w:val="00103F53"/>
    <w:rsid w:val="0010443A"/>
    <w:rsid w:val="001052EA"/>
    <w:rsid w:val="00106192"/>
    <w:rsid w:val="00110408"/>
    <w:rsid w:val="001126D6"/>
    <w:rsid w:val="0011414C"/>
    <w:rsid w:val="00116EAF"/>
    <w:rsid w:val="00117C90"/>
    <w:rsid w:val="00123415"/>
    <w:rsid w:val="00123B22"/>
    <w:rsid w:val="00124FE9"/>
    <w:rsid w:val="00126272"/>
    <w:rsid w:val="0013061B"/>
    <w:rsid w:val="00131332"/>
    <w:rsid w:val="0013357D"/>
    <w:rsid w:val="00135247"/>
    <w:rsid w:val="00135943"/>
    <w:rsid w:val="00135B42"/>
    <w:rsid w:val="00136BBB"/>
    <w:rsid w:val="001420C1"/>
    <w:rsid w:val="001432AD"/>
    <w:rsid w:val="00146244"/>
    <w:rsid w:val="0015346A"/>
    <w:rsid w:val="0015380C"/>
    <w:rsid w:val="001542EA"/>
    <w:rsid w:val="00154432"/>
    <w:rsid w:val="00154AAA"/>
    <w:rsid w:val="00155882"/>
    <w:rsid w:val="00155EA2"/>
    <w:rsid w:val="00160FC9"/>
    <w:rsid w:val="00161973"/>
    <w:rsid w:val="00162D43"/>
    <w:rsid w:val="001643AA"/>
    <w:rsid w:val="001652A5"/>
    <w:rsid w:val="00167063"/>
    <w:rsid w:val="001672B4"/>
    <w:rsid w:val="0017174E"/>
    <w:rsid w:val="0017265F"/>
    <w:rsid w:val="00174CD1"/>
    <w:rsid w:val="00175ACF"/>
    <w:rsid w:val="001801CD"/>
    <w:rsid w:val="00180585"/>
    <w:rsid w:val="00182E3D"/>
    <w:rsid w:val="00187235"/>
    <w:rsid w:val="00190439"/>
    <w:rsid w:val="001929A4"/>
    <w:rsid w:val="00195C8A"/>
    <w:rsid w:val="001A2879"/>
    <w:rsid w:val="001A29E1"/>
    <w:rsid w:val="001A60C8"/>
    <w:rsid w:val="001A7CAA"/>
    <w:rsid w:val="001B4E20"/>
    <w:rsid w:val="001B6AEE"/>
    <w:rsid w:val="001B7E49"/>
    <w:rsid w:val="001B7F53"/>
    <w:rsid w:val="001C2810"/>
    <w:rsid w:val="001C32D7"/>
    <w:rsid w:val="001D24BD"/>
    <w:rsid w:val="001D5B2F"/>
    <w:rsid w:val="001E23F7"/>
    <w:rsid w:val="001E3F4D"/>
    <w:rsid w:val="001E460F"/>
    <w:rsid w:val="001E5B64"/>
    <w:rsid w:val="001F1B7C"/>
    <w:rsid w:val="001F4C4B"/>
    <w:rsid w:val="0020075E"/>
    <w:rsid w:val="00201D59"/>
    <w:rsid w:val="0020334B"/>
    <w:rsid w:val="00207172"/>
    <w:rsid w:val="00213D75"/>
    <w:rsid w:val="00216025"/>
    <w:rsid w:val="002161ED"/>
    <w:rsid w:val="002213F7"/>
    <w:rsid w:val="00223C0F"/>
    <w:rsid w:val="00224DA2"/>
    <w:rsid w:val="002269B4"/>
    <w:rsid w:val="00227AAB"/>
    <w:rsid w:val="0024378D"/>
    <w:rsid w:val="002476FA"/>
    <w:rsid w:val="00247FC5"/>
    <w:rsid w:val="0025313E"/>
    <w:rsid w:val="0025351E"/>
    <w:rsid w:val="00253F23"/>
    <w:rsid w:val="0025665D"/>
    <w:rsid w:val="00256ACD"/>
    <w:rsid w:val="002600BA"/>
    <w:rsid w:val="0026063D"/>
    <w:rsid w:val="002607DB"/>
    <w:rsid w:val="002613F5"/>
    <w:rsid w:val="00265945"/>
    <w:rsid w:val="00265F0D"/>
    <w:rsid w:val="00266803"/>
    <w:rsid w:val="0026723F"/>
    <w:rsid w:val="0026758A"/>
    <w:rsid w:val="00267944"/>
    <w:rsid w:val="002705DC"/>
    <w:rsid w:val="00270955"/>
    <w:rsid w:val="00270F1A"/>
    <w:rsid w:val="0027154D"/>
    <w:rsid w:val="00274482"/>
    <w:rsid w:val="0027460A"/>
    <w:rsid w:val="00274B6C"/>
    <w:rsid w:val="00275F77"/>
    <w:rsid w:val="00281028"/>
    <w:rsid w:val="00282C80"/>
    <w:rsid w:val="00287036"/>
    <w:rsid w:val="00290719"/>
    <w:rsid w:val="00291043"/>
    <w:rsid w:val="00293E70"/>
    <w:rsid w:val="00294007"/>
    <w:rsid w:val="00294008"/>
    <w:rsid w:val="002A0F8C"/>
    <w:rsid w:val="002A5888"/>
    <w:rsid w:val="002A78B9"/>
    <w:rsid w:val="002B05B7"/>
    <w:rsid w:val="002B1153"/>
    <w:rsid w:val="002B5B71"/>
    <w:rsid w:val="002B6502"/>
    <w:rsid w:val="002B7424"/>
    <w:rsid w:val="002C0C20"/>
    <w:rsid w:val="002C482F"/>
    <w:rsid w:val="002D0B8D"/>
    <w:rsid w:val="002D23B0"/>
    <w:rsid w:val="002D3A5B"/>
    <w:rsid w:val="002D4A0F"/>
    <w:rsid w:val="002D4EC5"/>
    <w:rsid w:val="002D4FC9"/>
    <w:rsid w:val="002D5E30"/>
    <w:rsid w:val="002D67C3"/>
    <w:rsid w:val="002D70E7"/>
    <w:rsid w:val="002E18E4"/>
    <w:rsid w:val="002E2DBA"/>
    <w:rsid w:val="002E6043"/>
    <w:rsid w:val="002E62E3"/>
    <w:rsid w:val="002E7641"/>
    <w:rsid w:val="002F0CD6"/>
    <w:rsid w:val="002F19E9"/>
    <w:rsid w:val="002F1D8A"/>
    <w:rsid w:val="002F2BC9"/>
    <w:rsid w:val="002F4EF2"/>
    <w:rsid w:val="002F77E3"/>
    <w:rsid w:val="00301ACA"/>
    <w:rsid w:val="003028C4"/>
    <w:rsid w:val="00306F59"/>
    <w:rsid w:val="00307EC0"/>
    <w:rsid w:val="00310CC9"/>
    <w:rsid w:val="00312B96"/>
    <w:rsid w:val="00313508"/>
    <w:rsid w:val="00313568"/>
    <w:rsid w:val="00316215"/>
    <w:rsid w:val="00316D75"/>
    <w:rsid w:val="00320C71"/>
    <w:rsid w:val="003255F9"/>
    <w:rsid w:val="003316F9"/>
    <w:rsid w:val="00333F4D"/>
    <w:rsid w:val="003342EE"/>
    <w:rsid w:val="00336803"/>
    <w:rsid w:val="00342565"/>
    <w:rsid w:val="0034291E"/>
    <w:rsid w:val="003460C1"/>
    <w:rsid w:val="003506B7"/>
    <w:rsid w:val="00350A63"/>
    <w:rsid w:val="00354256"/>
    <w:rsid w:val="00357087"/>
    <w:rsid w:val="00357BAD"/>
    <w:rsid w:val="00363CF9"/>
    <w:rsid w:val="00363FF9"/>
    <w:rsid w:val="00364655"/>
    <w:rsid w:val="00371D75"/>
    <w:rsid w:val="003728DF"/>
    <w:rsid w:val="00374627"/>
    <w:rsid w:val="00377CAC"/>
    <w:rsid w:val="00383916"/>
    <w:rsid w:val="003856EF"/>
    <w:rsid w:val="0038668D"/>
    <w:rsid w:val="00387374"/>
    <w:rsid w:val="003916A0"/>
    <w:rsid w:val="003946AF"/>
    <w:rsid w:val="003969A3"/>
    <w:rsid w:val="003A1184"/>
    <w:rsid w:val="003A593A"/>
    <w:rsid w:val="003A7D11"/>
    <w:rsid w:val="003B0907"/>
    <w:rsid w:val="003B3C65"/>
    <w:rsid w:val="003B4E9E"/>
    <w:rsid w:val="003C5D22"/>
    <w:rsid w:val="003D00EF"/>
    <w:rsid w:val="003D0510"/>
    <w:rsid w:val="003D1313"/>
    <w:rsid w:val="003D5E46"/>
    <w:rsid w:val="003D730A"/>
    <w:rsid w:val="003D73C8"/>
    <w:rsid w:val="003D74AA"/>
    <w:rsid w:val="003D7E35"/>
    <w:rsid w:val="003D7F2F"/>
    <w:rsid w:val="003E3E64"/>
    <w:rsid w:val="003E5331"/>
    <w:rsid w:val="003E6F66"/>
    <w:rsid w:val="003F3C64"/>
    <w:rsid w:val="003F3CCE"/>
    <w:rsid w:val="003F4AB7"/>
    <w:rsid w:val="003F5EFD"/>
    <w:rsid w:val="003F6943"/>
    <w:rsid w:val="003F7E01"/>
    <w:rsid w:val="004016AA"/>
    <w:rsid w:val="00403270"/>
    <w:rsid w:val="00405086"/>
    <w:rsid w:val="0040704D"/>
    <w:rsid w:val="004074FE"/>
    <w:rsid w:val="0040758C"/>
    <w:rsid w:val="00411912"/>
    <w:rsid w:val="0041559F"/>
    <w:rsid w:val="004155D7"/>
    <w:rsid w:val="0042158A"/>
    <w:rsid w:val="00422C5E"/>
    <w:rsid w:val="00423C8A"/>
    <w:rsid w:val="00424B6D"/>
    <w:rsid w:val="00426038"/>
    <w:rsid w:val="00426B97"/>
    <w:rsid w:val="00430316"/>
    <w:rsid w:val="004328CB"/>
    <w:rsid w:val="00433D41"/>
    <w:rsid w:val="004366C7"/>
    <w:rsid w:val="004414F7"/>
    <w:rsid w:val="00443062"/>
    <w:rsid w:val="00443706"/>
    <w:rsid w:val="0044459D"/>
    <w:rsid w:val="004447FE"/>
    <w:rsid w:val="00444F73"/>
    <w:rsid w:val="0044671B"/>
    <w:rsid w:val="00452680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120"/>
    <w:rsid w:val="00461150"/>
    <w:rsid w:val="00461DB1"/>
    <w:rsid w:val="00462ABD"/>
    <w:rsid w:val="0046497E"/>
    <w:rsid w:val="00465738"/>
    <w:rsid w:val="00465D29"/>
    <w:rsid w:val="00466D17"/>
    <w:rsid w:val="00467309"/>
    <w:rsid w:val="00470DB6"/>
    <w:rsid w:val="004731ED"/>
    <w:rsid w:val="00476075"/>
    <w:rsid w:val="00477345"/>
    <w:rsid w:val="00477C6E"/>
    <w:rsid w:val="00483698"/>
    <w:rsid w:val="0048378B"/>
    <w:rsid w:val="00484E4B"/>
    <w:rsid w:val="00485870"/>
    <w:rsid w:val="00486497"/>
    <w:rsid w:val="00486DA2"/>
    <w:rsid w:val="00487056"/>
    <w:rsid w:val="00490261"/>
    <w:rsid w:val="00490FEE"/>
    <w:rsid w:val="00491A82"/>
    <w:rsid w:val="00496D90"/>
    <w:rsid w:val="004A089A"/>
    <w:rsid w:val="004A11FA"/>
    <w:rsid w:val="004A32BA"/>
    <w:rsid w:val="004A3648"/>
    <w:rsid w:val="004A3E78"/>
    <w:rsid w:val="004A410E"/>
    <w:rsid w:val="004A553B"/>
    <w:rsid w:val="004B4111"/>
    <w:rsid w:val="004B542D"/>
    <w:rsid w:val="004B71A0"/>
    <w:rsid w:val="004B7BB6"/>
    <w:rsid w:val="004C003B"/>
    <w:rsid w:val="004C1872"/>
    <w:rsid w:val="004C2926"/>
    <w:rsid w:val="004C3022"/>
    <w:rsid w:val="004C3937"/>
    <w:rsid w:val="004C4477"/>
    <w:rsid w:val="004C62D1"/>
    <w:rsid w:val="004C6A6D"/>
    <w:rsid w:val="004D100F"/>
    <w:rsid w:val="004D3708"/>
    <w:rsid w:val="004D79E6"/>
    <w:rsid w:val="004E181E"/>
    <w:rsid w:val="004E1E2F"/>
    <w:rsid w:val="004E200E"/>
    <w:rsid w:val="004E490F"/>
    <w:rsid w:val="004E530D"/>
    <w:rsid w:val="004E60B1"/>
    <w:rsid w:val="004E773A"/>
    <w:rsid w:val="004F0220"/>
    <w:rsid w:val="004F2275"/>
    <w:rsid w:val="004F4896"/>
    <w:rsid w:val="004F537E"/>
    <w:rsid w:val="004F59C6"/>
    <w:rsid w:val="004F6933"/>
    <w:rsid w:val="004F7118"/>
    <w:rsid w:val="00500F9F"/>
    <w:rsid w:val="00501606"/>
    <w:rsid w:val="00505676"/>
    <w:rsid w:val="00505C45"/>
    <w:rsid w:val="005074D4"/>
    <w:rsid w:val="00510DD4"/>
    <w:rsid w:val="00512F8A"/>
    <w:rsid w:val="005134D4"/>
    <w:rsid w:val="00513F70"/>
    <w:rsid w:val="005178CC"/>
    <w:rsid w:val="00520C32"/>
    <w:rsid w:val="00520DFF"/>
    <w:rsid w:val="0052336F"/>
    <w:rsid w:val="00525416"/>
    <w:rsid w:val="00526D26"/>
    <w:rsid w:val="00532D40"/>
    <w:rsid w:val="00533172"/>
    <w:rsid w:val="0053318F"/>
    <w:rsid w:val="005373F9"/>
    <w:rsid w:val="00537517"/>
    <w:rsid w:val="00541780"/>
    <w:rsid w:val="005417D7"/>
    <w:rsid w:val="00541AB2"/>
    <w:rsid w:val="00541D5B"/>
    <w:rsid w:val="00542CC0"/>
    <w:rsid w:val="0054489C"/>
    <w:rsid w:val="00544BF0"/>
    <w:rsid w:val="00545297"/>
    <w:rsid w:val="005468D8"/>
    <w:rsid w:val="00550ACB"/>
    <w:rsid w:val="00552CA6"/>
    <w:rsid w:val="005538D9"/>
    <w:rsid w:val="00553A98"/>
    <w:rsid w:val="00554136"/>
    <w:rsid w:val="0055458C"/>
    <w:rsid w:val="005567BB"/>
    <w:rsid w:val="00557459"/>
    <w:rsid w:val="00561068"/>
    <w:rsid w:val="00562A83"/>
    <w:rsid w:val="00562EC7"/>
    <w:rsid w:val="00564134"/>
    <w:rsid w:val="005647C7"/>
    <w:rsid w:val="00566412"/>
    <w:rsid w:val="0056682B"/>
    <w:rsid w:val="00567B7F"/>
    <w:rsid w:val="005719D9"/>
    <w:rsid w:val="00571CD0"/>
    <w:rsid w:val="00573AFF"/>
    <w:rsid w:val="00573CB4"/>
    <w:rsid w:val="0057423F"/>
    <w:rsid w:val="0057696D"/>
    <w:rsid w:val="00576B52"/>
    <w:rsid w:val="00577F0F"/>
    <w:rsid w:val="00580509"/>
    <w:rsid w:val="00581324"/>
    <w:rsid w:val="005848FD"/>
    <w:rsid w:val="0058611C"/>
    <w:rsid w:val="0059109D"/>
    <w:rsid w:val="00591319"/>
    <w:rsid w:val="005954B4"/>
    <w:rsid w:val="0059642F"/>
    <w:rsid w:val="005A04F9"/>
    <w:rsid w:val="005A09AE"/>
    <w:rsid w:val="005A1698"/>
    <w:rsid w:val="005A2C89"/>
    <w:rsid w:val="005A532D"/>
    <w:rsid w:val="005A725D"/>
    <w:rsid w:val="005B1CF2"/>
    <w:rsid w:val="005B27AA"/>
    <w:rsid w:val="005B2D1E"/>
    <w:rsid w:val="005B2D74"/>
    <w:rsid w:val="005B366F"/>
    <w:rsid w:val="005B5172"/>
    <w:rsid w:val="005B5451"/>
    <w:rsid w:val="005B5A96"/>
    <w:rsid w:val="005B735D"/>
    <w:rsid w:val="005C1BEF"/>
    <w:rsid w:val="005C3173"/>
    <w:rsid w:val="005C3244"/>
    <w:rsid w:val="005C5D0A"/>
    <w:rsid w:val="005C725B"/>
    <w:rsid w:val="005D2931"/>
    <w:rsid w:val="005D3057"/>
    <w:rsid w:val="005D6EE0"/>
    <w:rsid w:val="005E4137"/>
    <w:rsid w:val="005E7FCF"/>
    <w:rsid w:val="005F65F3"/>
    <w:rsid w:val="005F7A8C"/>
    <w:rsid w:val="0060045A"/>
    <w:rsid w:val="00604D56"/>
    <w:rsid w:val="00605DD2"/>
    <w:rsid w:val="006125C3"/>
    <w:rsid w:val="0061470E"/>
    <w:rsid w:val="00615AD7"/>
    <w:rsid w:val="0061679B"/>
    <w:rsid w:val="00616DE2"/>
    <w:rsid w:val="00627A6B"/>
    <w:rsid w:val="00627AB3"/>
    <w:rsid w:val="00631760"/>
    <w:rsid w:val="0063231E"/>
    <w:rsid w:val="00632937"/>
    <w:rsid w:val="00633B86"/>
    <w:rsid w:val="00642576"/>
    <w:rsid w:val="00642DA1"/>
    <w:rsid w:val="00642F44"/>
    <w:rsid w:val="00644BFE"/>
    <w:rsid w:val="00644F68"/>
    <w:rsid w:val="006509AE"/>
    <w:rsid w:val="006511D3"/>
    <w:rsid w:val="00652A37"/>
    <w:rsid w:val="00654992"/>
    <w:rsid w:val="00662702"/>
    <w:rsid w:val="00662824"/>
    <w:rsid w:val="006659D6"/>
    <w:rsid w:val="00670C07"/>
    <w:rsid w:val="00674B55"/>
    <w:rsid w:val="0067556D"/>
    <w:rsid w:val="006756CC"/>
    <w:rsid w:val="00676C23"/>
    <w:rsid w:val="00680293"/>
    <w:rsid w:val="00680878"/>
    <w:rsid w:val="00680BAC"/>
    <w:rsid w:val="00682FD6"/>
    <w:rsid w:val="00683541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4A78"/>
    <w:rsid w:val="006C542B"/>
    <w:rsid w:val="006C6C8B"/>
    <w:rsid w:val="006D0A1D"/>
    <w:rsid w:val="006D2161"/>
    <w:rsid w:val="006D72A4"/>
    <w:rsid w:val="006D755B"/>
    <w:rsid w:val="006D7B92"/>
    <w:rsid w:val="006E3BF2"/>
    <w:rsid w:val="006E4BE6"/>
    <w:rsid w:val="006E57E9"/>
    <w:rsid w:val="006E58E0"/>
    <w:rsid w:val="006E5FB4"/>
    <w:rsid w:val="006F0F4B"/>
    <w:rsid w:val="006F3D27"/>
    <w:rsid w:val="006F5FF8"/>
    <w:rsid w:val="006F6BB9"/>
    <w:rsid w:val="00707C2B"/>
    <w:rsid w:val="00710C88"/>
    <w:rsid w:val="007137AD"/>
    <w:rsid w:val="00713DB0"/>
    <w:rsid w:val="00715B9C"/>
    <w:rsid w:val="007166AF"/>
    <w:rsid w:val="00721920"/>
    <w:rsid w:val="00722B2F"/>
    <w:rsid w:val="00722CCF"/>
    <w:rsid w:val="00724700"/>
    <w:rsid w:val="00724BD2"/>
    <w:rsid w:val="00726A41"/>
    <w:rsid w:val="00727BAA"/>
    <w:rsid w:val="0073166E"/>
    <w:rsid w:val="00734E1D"/>
    <w:rsid w:val="007431A5"/>
    <w:rsid w:val="00743658"/>
    <w:rsid w:val="00745CE6"/>
    <w:rsid w:val="00747A01"/>
    <w:rsid w:val="00747F60"/>
    <w:rsid w:val="00752A01"/>
    <w:rsid w:val="007539EA"/>
    <w:rsid w:val="0076263B"/>
    <w:rsid w:val="007655D3"/>
    <w:rsid w:val="007672D9"/>
    <w:rsid w:val="00767C04"/>
    <w:rsid w:val="007735A9"/>
    <w:rsid w:val="00773F28"/>
    <w:rsid w:val="00774ED7"/>
    <w:rsid w:val="00775183"/>
    <w:rsid w:val="00780350"/>
    <w:rsid w:val="007803AB"/>
    <w:rsid w:val="0078324C"/>
    <w:rsid w:val="00784A8F"/>
    <w:rsid w:val="00784B8C"/>
    <w:rsid w:val="00785ABE"/>
    <w:rsid w:val="00785DD4"/>
    <w:rsid w:val="00786782"/>
    <w:rsid w:val="00790914"/>
    <w:rsid w:val="007909E4"/>
    <w:rsid w:val="007973DB"/>
    <w:rsid w:val="007A05BF"/>
    <w:rsid w:val="007A0750"/>
    <w:rsid w:val="007A1B7A"/>
    <w:rsid w:val="007A1D52"/>
    <w:rsid w:val="007A2061"/>
    <w:rsid w:val="007A4E24"/>
    <w:rsid w:val="007A6164"/>
    <w:rsid w:val="007B3B5B"/>
    <w:rsid w:val="007B5F96"/>
    <w:rsid w:val="007B6512"/>
    <w:rsid w:val="007C002A"/>
    <w:rsid w:val="007C4BFF"/>
    <w:rsid w:val="007C6E32"/>
    <w:rsid w:val="007D20BF"/>
    <w:rsid w:val="007D2CE5"/>
    <w:rsid w:val="007D7941"/>
    <w:rsid w:val="007E01E2"/>
    <w:rsid w:val="007E0BB7"/>
    <w:rsid w:val="007E2935"/>
    <w:rsid w:val="007E484E"/>
    <w:rsid w:val="007E6978"/>
    <w:rsid w:val="007E6A08"/>
    <w:rsid w:val="007F069B"/>
    <w:rsid w:val="007F3B41"/>
    <w:rsid w:val="007F3B60"/>
    <w:rsid w:val="007F3D57"/>
    <w:rsid w:val="007F6480"/>
    <w:rsid w:val="007F6A61"/>
    <w:rsid w:val="0080504B"/>
    <w:rsid w:val="008051F8"/>
    <w:rsid w:val="00810559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0FF5"/>
    <w:rsid w:val="00842920"/>
    <w:rsid w:val="00844C39"/>
    <w:rsid w:val="00845652"/>
    <w:rsid w:val="008479E2"/>
    <w:rsid w:val="008505D1"/>
    <w:rsid w:val="0085170F"/>
    <w:rsid w:val="00851F61"/>
    <w:rsid w:val="00852C92"/>
    <w:rsid w:val="00852DA3"/>
    <w:rsid w:val="0085329D"/>
    <w:rsid w:val="00853544"/>
    <w:rsid w:val="008567EB"/>
    <w:rsid w:val="008610F9"/>
    <w:rsid w:val="0086196B"/>
    <w:rsid w:val="0086297A"/>
    <w:rsid w:val="008632AE"/>
    <w:rsid w:val="00865752"/>
    <w:rsid w:val="00866446"/>
    <w:rsid w:val="008725A8"/>
    <w:rsid w:val="00872A68"/>
    <w:rsid w:val="008733FF"/>
    <w:rsid w:val="00873E13"/>
    <w:rsid w:val="00881A54"/>
    <w:rsid w:val="00881E2F"/>
    <w:rsid w:val="00881E33"/>
    <w:rsid w:val="008821BF"/>
    <w:rsid w:val="00883146"/>
    <w:rsid w:val="0088361F"/>
    <w:rsid w:val="008859C5"/>
    <w:rsid w:val="00887FBA"/>
    <w:rsid w:val="00890C73"/>
    <w:rsid w:val="00893F75"/>
    <w:rsid w:val="00895592"/>
    <w:rsid w:val="008A093E"/>
    <w:rsid w:val="008A307A"/>
    <w:rsid w:val="008A3E3A"/>
    <w:rsid w:val="008A3E82"/>
    <w:rsid w:val="008A6A4D"/>
    <w:rsid w:val="008B1D8C"/>
    <w:rsid w:val="008B396B"/>
    <w:rsid w:val="008B7C84"/>
    <w:rsid w:val="008C0415"/>
    <w:rsid w:val="008C10A8"/>
    <w:rsid w:val="008C1C6B"/>
    <w:rsid w:val="008C2001"/>
    <w:rsid w:val="008C241F"/>
    <w:rsid w:val="008C4C9A"/>
    <w:rsid w:val="008D0AB1"/>
    <w:rsid w:val="008D0E42"/>
    <w:rsid w:val="008D2184"/>
    <w:rsid w:val="008D2D6C"/>
    <w:rsid w:val="008D3DAD"/>
    <w:rsid w:val="008D5B7E"/>
    <w:rsid w:val="008D65C7"/>
    <w:rsid w:val="008D7ED0"/>
    <w:rsid w:val="008E3FE5"/>
    <w:rsid w:val="008E61A8"/>
    <w:rsid w:val="008E6647"/>
    <w:rsid w:val="008E6B2C"/>
    <w:rsid w:val="008F12C8"/>
    <w:rsid w:val="008F2EE1"/>
    <w:rsid w:val="008F5492"/>
    <w:rsid w:val="008F76D3"/>
    <w:rsid w:val="008F7999"/>
    <w:rsid w:val="00903731"/>
    <w:rsid w:val="00903BCB"/>
    <w:rsid w:val="00904B4D"/>
    <w:rsid w:val="00905DDD"/>
    <w:rsid w:val="009074D5"/>
    <w:rsid w:val="009102AB"/>
    <w:rsid w:val="00910973"/>
    <w:rsid w:val="00910FA3"/>
    <w:rsid w:val="009128DC"/>
    <w:rsid w:val="0091603C"/>
    <w:rsid w:val="00916E41"/>
    <w:rsid w:val="00920004"/>
    <w:rsid w:val="00920E55"/>
    <w:rsid w:val="00923418"/>
    <w:rsid w:val="009274D0"/>
    <w:rsid w:val="0093185D"/>
    <w:rsid w:val="00931F83"/>
    <w:rsid w:val="009347E4"/>
    <w:rsid w:val="0094326C"/>
    <w:rsid w:val="009457BE"/>
    <w:rsid w:val="00946B18"/>
    <w:rsid w:val="009473FB"/>
    <w:rsid w:val="00951F6A"/>
    <w:rsid w:val="00952CD5"/>
    <w:rsid w:val="00953365"/>
    <w:rsid w:val="00956BE8"/>
    <w:rsid w:val="009603D0"/>
    <w:rsid w:val="00961B67"/>
    <w:rsid w:val="0096247A"/>
    <w:rsid w:val="00963C27"/>
    <w:rsid w:val="0096631A"/>
    <w:rsid w:val="00966B15"/>
    <w:rsid w:val="00967016"/>
    <w:rsid w:val="00967CD0"/>
    <w:rsid w:val="00972E30"/>
    <w:rsid w:val="0097376C"/>
    <w:rsid w:val="00980A92"/>
    <w:rsid w:val="00981E89"/>
    <w:rsid w:val="00983345"/>
    <w:rsid w:val="009905FE"/>
    <w:rsid w:val="009906DA"/>
    <w:rsid w:val="00992817"/>
    <w:rsid w:val="00997D55"/>
    <w:rsid w:val="009A018C"/>
    <w:rsid w:val="009A1164"/>
    <w:rsid w:val="009A2029"/>
    <w:rsid w:val="009B1E43"/>
    <w:rsid w:val="009B51E2"/>
    <w:rsid w:val="009B6165"/>
    <w:rsid w:val="009B617F"/>
    <w:rsid w:val="009B71C7"/>
    <w:rsid w:val="009C5F20"/>
    <w:rsid w:val="009C67D5"/>
    <w:rsid w:val="009C6AE5"/>
    <w:rsid w:val="009C6D5D"/>
    <w:rsid w:val="009C7E76"/>
    <w:rsid w:val="009D3D39"/>
    <w:rsid w:val="009D49FF"/>
    <w:rsid w:val="009D6DA0"/>
    <w:rsid w:val="009D77CC"/>
    <w:rsid w:val="009E06DA"/>
    <w:rsid w:val="009E1A22"/>
    <w:rsid w:val="009E394A"/>
    <w:rsid w:val="009E40BB"/>
    <w:rsid w:val="009E65DB"/>
    <w:rsid w:val="009F0CE2"/>
    <w:rsid w:val="009F2363"/>
    <w:rsid w:val="009F242E"/>
    <w:rsid w:val="009F620A"/>
    <w:rsid w:val="009F76C8"/>
    <w:rsid w:val="009F7FC1"/>
    <w:rsid w:val="00A0322D"/>
    <w:rsid w:val="00A10013"/>
    <w:rsid w:val="00A10D5E"/>
    <w:rsid w:val="00A16D6C"/>
    <w:rsid w:val="00A20D22"/>
    <w:rsid w:val="00A230C2"/>
    <w:rsid w:val="00A24FF5"/>
    <w:rsid w:val="00A2752C"/>
    <w:rsid w:val="00A3081F"/>
    <w:rsid w:val="00A31A29"/>
    <w:rsid w:val="00A35929"/>
    <w:rsid w:val="00A360DE"/>
    <w:rsid w:val="00A42293"/>
    <w:rsid w:val="00A42E85"/>
    <w:rsid w:val="00A4369A"/>
    <w:rsid w:val="00A44889"/>
    <w:rsid w:val="00A45A5F"/>
    <w:rsid w:val="00A45B91"/>
    <w:rsid w:val="00A501C4"/>
    <w:rsid w:val="00A51994"/>
    <w:rsid w:val="00A52038"/>
    <w:rsid w:val="00A52EA3"/>
    <w:rsid w:val="00A55A42"/>
    <w:rsid w:val="00A61CDC"/>
    <w:rsid w:val="00A62025"/>
    <w:rsid w:val="00A66B63"/>
    <w:rsid w:val="00A67001"/>
    <w:rsid w:val="00A70F08"/>
    <w:rsid w:val="00A721F4"/>
    <w:rsid w:val="00A757B8"/>
    <w:rsid w:val="00A75C27"/>
    <w:rsid w:val="00A76C07"/>
    <w:rsid w:val="00A80AE8"/>
    <w:rsid w:val="00A80EB6"/>
    <w:rsid w:val="00A8266A"/>
    <w:rsid w:val="00A83718"/>
    <w:rsid w:val="00A83DBA"/>
    <w:rsid w:val="00A87653"/>
    <w:rsid w:val="00A91C58"/>
    <w:rsid w:val="00A91E4F"/>
    <w:rsid w:val="00A942A2"/>
    <w:rsid w:val="00AA22B6"/>
    <w:rsid w:val="00AA4297"/>
    <w:rsid w:val="00AA4E5A"/>
    <w:rsid w:val="00AA5552"/>
    <w:rsid w:val="00AA6896"/>
    <w:rsid w:val="00AA6EF8"/>
    <w:rsid w:val="00AB0AF9"/>
    <w:rsid w:val="00AB14FD"/>
    <w:rsid w:val="00AB1A97"/>
    <w:rsid w:val="00AB73CB"/>
    <w:rsid w:val="00AC4515"/>
    <w:rsid w:val="00AC7C00"/>
    <w:rsid w:val="00AC7FD8"/>
    <w:rsid w:val="00AD2AA4"/>
    <w:rsid w:val="00AD3185"/>
    <w:rsid w:val="00AD3FBC"/>
    <w:rsid w:val="00AD4FE8"/>
    <w:rsid w:val="00AD6998"/>
    <w:rsid w:val="00AD6E3F"/>
    <w:rsid w:val="00AD6E4D"/>
    <w:rsid w:val="00AD744E"/>
    <w:rsid w:val="00AD780F"/>
    <w:rsid w:val="00AE06C1"/>
    <w:rsid w:val="00AE3DC8"/>
    <w:rsid w:val="00AE76A4"/>
    <w:rsid w:val="00AF075D"/>
    <w:rsid w:val="00AF30BE"/>
    <w:rsid w:val="00AF5854"/>
    <w:rsid w:val="00AF5A41"/>
    <w:rsid w:val="00AF7229"/>
    <w:rsid w:val="00B05109"/>
    <w:rsid w:val="00B05CF0"/>
    <w:rsid w:val="00B0771E"/>
    <w:rsid w:val="00B125A1"/>
    <w:rsid w:val="00B153BF"/>
    <w:rsid w:val="00B1586D"/>
    <w:rsid w:val="00B1661A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273F"/>
    <w:rsid w:val="00B42C72"/>
    <w:rsid w:val="00B44D49"/>
    <w:rsid w:val="00B44E43"/>
    <w:rsid w:val="00B50C1C"/>
    <w:rsid w:val="00B5343B"/>
    <w:rsid w:val="00B57A63"/>
    <w:rsid w:val="00B661EA"/>
    <w:rsid w:val="00B676C4"/>
    <w:rsid w:val="00B70069"/>
    <w:rsid w:val="00B70984"/>
    <w:rsid w:val="00B70AB9"/>
    <w:rsid w:val="00B71ACD"/>
    <w:rsid w:val="00B7497B"/>
    <w:rsid w:val="00B757F8"/>
    <w:rsid w:val="00B75F8A"/>
    <w:rsid w:val="00B819F0"/>
    <w:rsid w:val="00B8279F"/>
    <w:rsid w:val="00B82E03"/>
    <w:rsid w:val="00B83163"/>
    <w:rsid w:val="00B85A46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B4BA4"/>
    <w:rsid w:val="00BC2384"/>
    <w:rsid w:val="00BC2A1C"/>
    <w:rsid w:val="00BC38A4"/>
    <w:rsid w:val="00BC3A1C"/>
    <w:rsid w:val="00BC4B2F"/>
    <w:rsid w:val="00BC5834"/>
    <w:rsid w:val="00BC67AC"/>
    <w:rsid w:val="00BC7583"/>
    <w:rsid w:val="00BD2B96"/>
    <w:rsid w:val="00BD3931"/>
    <w:rsid w:val="00BD4FB1"/>
    <w:rsid w:val="00BD59F2"/>
    <w:rsid w:val="00BD727D"/>
    <w:rsid w:val="00BD7B85"/>
    <w:rsid w:val="00BE06FA"/>
    <w:rsid w:val="00BE0AF6"/>
    <w:rsid w:val="00BE1F1E"/>
    <w:rsid w:val="00BE336F"/>
    <w:rsid w:val="00BE3AF5"/>
    <w:rsid w:val="00BE5353"/>
    <w:rsid w:val="00BE6772"/>
    <w:rsid w:val="00BF20C0"/>
    <w:rsid w:val="00BF211A"/>
    <w:rsid w:val="00BF5770"/>
    <w:rsid w:val="00C01429"/>
    <w:rsid w:val="00C02F44"/>
    <w:rsid w:val="00C03CDB"/>
    <w:rsid w:val="00C0531C"/>
    <w:rsid w:val="00C07E13"/>
    <w:rsid w:val="00C10963"/>
    <w:rsid w:val="00C114FA"/>
    <w:rsid w:val="00C11C50"/>
    <w:rsid w:val="00C123B2"/>
    <w:rsid w:val="00C12969"/>
    <w:rsid w:val="00C1655F"/>
    <w:rsid w:val="00C17BD8"/>
    <w:rsid w:val="00C21DAF"/>
    <w:rsid w:val="00C25257"/>
    <w:rsid w:val="00C308E4"/>
    <w:rsid w:val="00C326DE"/>
    <w:rsid w:val="00C32AD8"/>
    <w:rsid w:val="00C32CE5"/>
    <w:rsid w:val="00C3300F"/>
    <w:rsid w:val="00C34337"/>
    <w:rsid w:val="00C343FB"/>
    <w:rsid w:val="00C3632C"/>
    <w:rsid w:val="00C36B9A"/>
    <w:rsid w:val="00C36E35"/>
    <w:rsid w:val="00C377BE"/>
    <w:rsid w:val="00C405CD"/>
    <w:rsid w:val="00C410B9"/>
    <w:rsid w:val="00C4289E"/>
    <w:rsid w:val="00C42D98"/>
    <w:rsid w:val="00C45EDA"/>
    <w:rsid w:val="00C4685B"/>
    <w:rsid w:val="00C47B23"/>
    <w:rsid w:val="00C50A91"/>
    <w:rsid w:val="00C526CA"/>
    <w:rsid w:val="00C56839"/>
    <w:rsid w:val="00C61A49"/>
    <w:rsid w:val="00C7010E"/>
    <w:rsid w:val="00C7161F"/>
    <w:rsid w:val="00C722A2"/>
    <w:rsid w:val="00C72D80"/>
    <w:rsid w:val="00C80600"/>
    <w:rsid w:val="00C80B1C"/>
    <w:rsid w:val="00C827A3"/>
    <w:rsid w:val="00C82E54"/>
    <w:rsid w:val="00C82F8E"/>
    <w:rsid w:val="00C84F65"/>
    <w:rsid w:val="00C8588C"/>
    <w:rsid w:val="00C87A03"/>
    <w:rsid w:val="00C916F0"/>
    <w:rsid w:val="00C91D7F"/>
    <w:rsid w:val="00C93C09"/>
    <w:rsid w:val="00C95564"/>
    <w:rsid w:val="00C97B5E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11DD"/>
    <w:rsid w:val="00CD40D6"/>
    <w:rsid w:val="00CD60E9"/>
    <w:rsid w:val="00CD71BC"/>
    <w:rsid w:val="00CD76A2"/>
    <w:rsid w:val="00CD7C68"/>
    <w:rsid w:val="00CE0953"/>
    <w:rsid w:val="00CE4938"/>
    <w:rsid w:val="00CE7BD2"/>
    <w:rsid w:val="00CF1198"/>
    <w:rsid w:val="00CF2008"/>
    <w:rsid w:val="00CF485A"/>
    <w:rsid w:val="00CF6596"/>
    <w:rsid w:val="00D00AD8"/>
    <w:rsid w:val="00D015A5"/>
    <w:rsid w:val="00D03EA3"/>
    <w:rsid w:val="00D061EE"/>
    <w:rsid w:val="00D0683B"/>
    <w:rsid w:val="00D072D4"/>
    <w:rsid w:val="00D11624"/>
    <w:rsid w:val="00D12743"/>
    <w:rsid w:val="00D155BA"/>
    <w:rsid w:val="00D202D7"/>
    <w:rsid w:val="00D209FB"/>
    <w:rsid w:val="00D21D95"/>
    <w:rsid w:val="00D27017"/>
    <w:rsid w:val="00D3436F"/>
    <w:rsid w:val="00D35338"/>
    <w:rsid w:val="00D44987"/>
    <w:rsid w:val="00D44A4C"/>
    <w:rsid w:val="00D462E4"/>
    <w:rsid w:val="00D4785D"/>
    <w:rsid w:val="00D5134F"/>
    <w:rsid w:val="00D52349"/>
    <w:rsid w:val="00D55F5A"/>
    <w:rsid w:val="00D563C6"/>
    <w:rsid w:val="00D65591"/>
    <w:rsid w:val="00D70AEE"/>
    <w:rsid w:val="00D71705"/>
    <w:rsid w:val="00D7375A"/>
    <w:rsid w:val="00D75270"/>
    <w:rsid w:val="00D80EC3"/>
    <w:rsid w:val="00D81466"/>
    <w:rsid w:val="00D84076"/>
    <w:rsid w:val="00D85A60"/>
    <w:rsid w:val="00D85F4E"/>
    <w:rsid w:val="00DA0084"/>
    <w:rsid w:val="00DA1330"/>
    <w:rsid w:val="00DA3C86"/>
    <w:rsid w:val="00DA4C1D"/>
    <w:rsid w:val="00DB1180"/>
    <w:rsid w:val="00DB2AD8"/>
    <w:rsid w:val="00DB3DA3"/>
    <w:rsid w:val="00DB4F1F"/>
    <w:rsid w:val="00DB5D2E"/>
    <w:rsid w:val="00DC5217"/>
    <w:rsid w:val="00DC67AA"/>
    <w:rsid w:val="00DD08DE"/>
    <w:rsid w:val="00DD1B93"/>
    <w:rsid w:val="00DD2563"/>
    <w:rsid w:val="00DD30BE"/>
    <w:rsid w:val="00DD31E3"/>
    <w:rsid w:val="00DD3C4E"/>
    <w:rsid w:val="00DD3DEE"/>
    <w:rsid w:val="00DD653C"/>
    <w:rsid w:val="00DE1326"/>
    <w:rsid w:val="00DE169F"/>
    <w:rsid w:val="00DE208E"/>
    <w:rsid w:val="00DE508F"/>
    <w:rsid w:val="00DE672F"/>
    <w:rsid w:val="00DE6AF1"/>
    <w:rsid w:val="00DE7DF3"/>
    <w:rsid w:val="00DF0686"/>
    <w:rsid w:val="00DF094A"/>
    <w:rsid w:val="00DF1B01"/>
    <w:rsid w:val="00DF59E5"/>
    <w:rsid w:val="00DF5E7A"/>
    <w:rsid w:val="00DF7E76"/>
    <w:rsid w:val="00DF7EEE"/>
    <w:rsid w:val="00E0131E"/>
    <w:rsid w:val="00E05AA8"/>
    <w:rsid w:val="00E071CF"/>
    <w:rsid w:val="00E1051E"/>
    <w:rsid w:val="00E114E5"/>
    <w:rsid w:val="00E11690"/>
    <w:rsid w:val="00E13870"/>
    <w:rsid w:val="00E146CD"/>
    <w:rsid w:val="00E1686D"/>
    <w:rsid w:val="00E207BB"/>
    <w:rsid w:val="00E20CD0"/>
    <w:rsid w:val="00E21D63"/>
    <w:rsid w:val="00E221E4"/>
    <w:rsid w:val="00E22887"/>
    <w:rsid w:val="00E230FE"/>
    <w:rsid w:val="00E258BB"/>
    <w:rsid w:val="00E260BD"/>
    <w:rsid w:val="00E26DFB"/>
    <w:rsid w:val="00E27869"/>
    <w:rsid w:val="00E27EB1"/>
    <w:rsid w:val="00E312C3"/>
    <w:rsid w:val="00E36454"/>
    <w:rsid w:val="00E37F1B"/>
    <w:rsid w:val="00E439DB"/>
    <w:rsid w:val="00E43AAB"/>
    <w:rsid w:val="00E43AC4"/>
    <w:rsid w:val="00E5007D"/>
    <w:rsid w:val="00E500E1"/>
    <w:rsid w:val="00E50963"/>
    <w:rsid w:val="00E51070"/>
    <w:rsid w:val="00E55894"/>
    <w:rsid w:val="00E55F75"/>
    <w:rsid w:val="00E56E67"/>
    <w:rsid w:val="00E60075"/>
    <w:rsid w:val="00E6236F"/>
    <w:rsid w:val="00E62CD1"/>
    <w:rsid w:val="00E64D00"/>
    <w:rsid w:val="00E65643"/>
    <w:rsid w:val="00E67681"/>
    <w:rsid w:val="00E727D1"/>
    <w:rsid w:val="00E72B4D"/>
    <w:rsid w:val="00E733BB"/>
    <w:rsid w:val="00E76B9B"/>
    <w:rsid w:val="00E76C24"/>
    <w:rsid w:val="00E81A32"/>
    <w:rsid w:val="00E81EAD"/>
    <w:rsid w:val="00E832E6"/>
    <w:rsid w:val="00E86D11"/>
    <w:rsid w:val="00E86D12"/>
    <w:rsid w:val="00E878B7"/>
    <w:rsid w:val="00E91B01"/>
    <w:rsid w:val="00E96225"/>
    <w:rsid w:val="00EA036F"/>
    <w:rsid w:val="00EA29F7"/>
    <w:rsid w:val="00EA76B2"/>
    <w:rsid w:val="00EB09BE"/>
    <w:rsid w:val="00EB0CDA"/>
    <w:rsid w:val="00EB1ACB"/>
    <w:rsid w:val="00EB1F28"/>
    <w:rsid w:val="00EB30BC"/>
    <w:rsid w:val="00EB321B"/>
    <w:rsid w:val="00EB40EA"/>
    <w:rsid w:val="00EB5B70"/>
    <w:rsid w:val="00EB65D9"/>
    <w:rsid w:val="00EC03F6"/>
    <w:rsid w:val="00EC2345"/>
    <w:rsid w:val="00EC509D"/>
    <w:rsid w:val="00EC671A"/>
    <w:rsid w:val="00EC6984"/>
    <w:rsid w:val="00ED04D1"/>
    <w:rsid w:val="00ED3BA8"/>
    <w:rsid w:val="00ED5640"/>
    <w:rsid w:val="00ED64A5"/>
    <w:rsid w:val="00EE0575"/>
    <w:rsid w:val="00EE1AD6"/>
    <w:rsid w:val="00EE4631"/>
    <w:rsid w:val="00EE56BC"/>
    <w:rsid w:val="00EE5C27"/>
    <w:rsid w:val="00EE7504"/>
    <w:rsid w:val="00EE7CF1"/>
    <w:rsid w:val="00EF0181"/>
    <w:rsid w:val="00EF05F4"/>
    <w:rsid w:val="00EF340F"/>
    <w:rsid w:val="00EF6ADB"/>
    <w:rsid w:val="00EF7D9A"/>
    <w:rsid w:val="00F011BF"/>
    <w:rsid w:val="00F034C4"/>
    <w:rsid w:val="00F03E07"/>
    <w:rsid w:val="00F04681"/>
    <w:rsid w:val="00F05768"/>
    <w:rsid w:val="00F06457"/>
    <w:rsid w:val="00F102A1"/>
    <w:rsid w:val="00F1096F"/>
    <w:rsid w:val="00F11B3B"/>
    <w:rsid w:val="00F11F35"/>
    <w:rsid w:val="00F13FE4"/>
    <w:rsid w:val="00F264B0"/>
    <w:rsid w:val="00F31822"/>
    <w:rsid w:val="00F33A04"/>
    <w:rsid w:val="00F347DA"/>
    <w:rsid w:val="00F35599"/>
    <w:rsid w:val="00F36089"/>
    <w:rsid w:val="00F4172B"/>
    <w:rsid w:val="00F425EF"/>
    <w:rsid w:val="00F46B47"/>
    <w:rsid w:val="00F474B4"/>
    <w:rsid w:val="00F47CFE"/>
    <w:rsid w:val="00F51D98"/>
    <w:rsid w:val="00F52BA6"/>
    <w:rsid w:val="00F53DBB"/>
    <w:rsid w:val="00F5576C"/>
    <w:rsid w:val="00F55ADA"/>
    <w:rsid w:val="00F56FDE"/>
    <w:rsid w:val="00F6068C"/>
    <w:rsid w:val="00F61175"/>
    <w:rsid w:val="00F627BF"/>
    <w:rsid w:val="00F63E1D"/>
    <w:rsid w:val="00F70B4D"/>
    <w:rsid w:val="00F72476"/>
    <w:rsid w:val="00F73271"/>
    <w:rsid w:val="00F75F18"/>
    <w:rsid w:val="00F76604"/>
    <w:rsid w:val="00F76688"/>
    <w:rsid w:val="00F81F60"/>
    <w:rsid w:val="00F82038"/>
    <w:rsid w:val="00F827CF"/>
    <w:rsid w:val="00F85A92"/>
    <w:rsid w:val="00F862DF"/>
    <w:rsid w:val="00F873A7"/>
    <w:rsid w:val="00F921B7"/>
    <w:rsid w:val="00F96D82"/>
    <w:rsid w:val="00F97A67"/>
    <w:rsid w:val="00FA0537"/>
    <w:rsid w:val="00FA106E"/>
    <w:rsid w:val="00FA119A"/>
    <w:rsid w:val="00FA1A33"/>
    <w:rsid w:val="00FA412B"/>
    <w:rsid w:val="00FA7250"/>
    <w:rsid w:val="00FA7694"/>
    <w:rsid w:val="00FB1686"/>
    <w:rsid w:val="00FB1A2B"/>
    <w:rsid w:val="00FB232A"/>
    <w:rsid w:val="00FB2C11"/>
    <w:rsid w:val="00FB6020"/>
    <w:rsid w:val="00FC5CD4"/>
    <w:rsid w:val="00FD035D"/>
    <w:rsid w:val="00FD068F"/>
    <w:rsid w:val="00FD0DBF"/>
    <w:rsid w:val="00FD39E3"/>
    <w:rsid w:val="00FD49EE"/>
    <w:rsid w:val="00FD4CF2"/>
    <w:rsid w:val="00FD659C"/>
    <w:rsid w:val="00FD695F"/>
    <w:rsid w:val="00FE31DA"/>
    <w:rsid w:val="00FE3DBD"/>
    <w:rsid w:val="00F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link w:val="Heading3Char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E1051E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b/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DefaultParagraphFont"/>
    <w:rsid w:val="001542EA"/>
    <w:rPr>
      <w:shd w:val="clear" w:color="auto" w:fill="E9E8E2"/>
    </w:rPr>
  </w:style>
  <w:style w:type="character" w:customStyle="1" w:styleId="keyword-directive1">
    <w:name w:val="keyword-directive1"/>
    <w:basedOn w:val="DefaultParagraphFont"/>
    <w:rsid w:val="001542EA"/>
    <w:rPr>
      <w:color w:val="0000E6"/>
    </w:rPr>
  </w:style>
  <w:style w:type="character" w:customStyle="1" w:styleId="comment1">
    <w:name w:val="comment1"/>
    <w:basedOn w:val="DefaultParagraphFont"/>
    <w:rsid w:val="001542EA"/>
    <w:rPr>
      <w:color w:val="969696"/>
    </w:rPr>
  </w:style>
  <w:style w:type="character" w:customStyle="1" w:styleId="st01">
    <w:name w:val="st01"/>
    <w:basedOn w:val="DefaultParagraphFon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DefaultParagraphFont"/>
    <w:rsid w:val="001542EA"/>
    <w:rPr>
      <w:color w:val="CE7B00"/>
    </w:rPr>
  </w:style>
  <w:style w:type="character" w:customStyle="1" w:styleId="Heading3Char">
    <w:name w:val="Heading 3 Char"/>
    <w:basedOn w:val="DefaultParagraphFont"/>
    <w:link w:val="Heading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DefaultParagraphFont"/>
    <w:rsid w:val="00774ED7"/>
    <w:rPr>
      <w:color w:val="628FB5"/>
    </w:rPr>
  </w:style>
  <w:style w:type="character" w:customStyle="1" w:styleId="tag1">
    <w:name w:val="tag1"/>
    <w:basedOn w:val="DefaultParagraphFont"/>
    <w:rsid w:val="00774ED7"/>
    <w:rPr>
      <w:color w:val="0000E6"/>
    </w:rPr>
  </w:style>
  <w:style w:type="character" w:customStyle="1" w:styleId="argument1">
    <w:name w:val="argument1"/>
    <w:basedOn w:val="DefaultParagraphFont"/>
    <w:rsid w:val="00774ED7"/>
    <w:rPr>
      <w:color w:val="009900"/>
    </w:rPr>
  </w:style>
  <w:style w:type="character" w:customStyle="1" w:styleId="value1">
    <w:name w:val="value1"/>
    <w:basedOn w:val="DefaultParagraphFont"/>
    <w:rsid w:val="00774ED7"/>
    <w:rPr>
      <w:color w:val="CE7B00"/>
    </w:rPr>
  </w:style>
  <w:style w:type="character" w:customStyle="1" w:styleId="st11">
    <w:name w:val="st11"/>
    <w:basedOn w:val="DefaultParagraphFon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DefaultParagraphFont"/>
    <w:rsid w:val="00710C88"/>
    <w:rPr>
      <w:color w:val="0000E6"/>
    </w:rPr>
  </w:style>
  <w:style w:type="character" w:customStyle="1" w:styleId="sql-identifier1">
    <w:name w:val="sql-identifier1"/>
    <w:basedOn w:val="DefaultParagraphFont"/>
    <w:rsid w:val="00710C88"/>
    <w:rPr>
      <w:color w:val="009900"/>
    </w:rPr>
  </w:style>
  <w:style w:type="character" w:customStyle="1" w:styleId="sql-block-comment1">
    <w:name w:val="sql-block-comment1"/>
    <w:basedOn w:val="DefaultParagraphFont"/>
    <w:rsid w:val="00710C88"/>
    <w:rPr>
      <w:color w:val="969696"/>
    </w:rPr>
  </w:style>
  <w:style w:type="character" w:customStyle="1" w:styleId="sql-string-literal1">
    <w:name w:val="sql-string-literal1"/>
    <w:basedOn w:val="DefaultParagraphFont"/>
    <w:rsid w:val="00710C88"/>
    <w:rPr>
      <w:color w:val="CE7B00"/>
    </w:rPr>
  </w:style>
  <w:style w:type="character" w:customStyle="1" w:styleId="xml-value1">
    <w:name w:val="xml-value1"/>
    <w:basedOn w:val="DefaultParagraphFont"/>
    <w:rsid w:val="008B1D8C"/>
    <w:rPr>
      <w:color w:val="CE7B00"/>
    </w:rPr>
  </w:style>
  <w:style w:type="character" w:customStyle="1" w:styleId="xml-tag1">
    <w:name w:val="xml-tag1"/>
    <w:basedOn w:val="DefaultParagraphFont"/>
    <w:rsid w:val="008B1D8C"/>
    <w:rPr>
      <w:color w:val="0000E6"/>
    </w:rPr>
  </w:style>
  <w:style w:type="character" w:customStyle="1" w:styleId="xml-attribute1">
    <w:name w:val="xml-attribute1"/>
    <w:basedOn w:val="DefaultParagraphFont"/>
    <w:rsid w:val="008B1D8C"/>
    <w:rPr>
      <w:color w:val="009900"/>
    </w:rPr>
  </w:style>
  <w:style w:type="character" w:customStyle="1" w:styleId="xml-comment1">
    <w:name w:val="xml-comment1"/>
    <w:basedOn w:val="DefaultParagraphFont"/>
    <w:rsid w:val="008B1D8C"/>
    <w:rPr>
      <w:color w:val="969696"/>
    </w:rPr>
  </w:style>
  <w:style w:type="table" w:styleId="Table3Deffects1">
    <w:name w:val="Table 3D effects 1"/>
    <w:basedOn w:val="Table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FD60-2D6D-4468-A6FD-09186A44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1285</TotalTime>
  <Pages>10</Pages>
  <Words>1097</Words>
  <Characters>6695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371</cp:revision>
  <cp:lastPrinted>2011-05-28T17:56:00Z</cp:lastPrinted>
  <dcterms:created xsi:type="dcterms:W3CDTF">2011-05-14T09:26:00Z</dcterms:created>
  <dcterms:modified xsi:type="dcterms:W3CDTF">2011-12-01T18:21:00Z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