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Pr="00E1051E" w:rsidRDefault="00573AFF" w:rsidP="00E1051E">
      <w:pPr>
        <w:pStyle w:val="Firmanavn"/>
        <w:framePr w:wrap="notBeside"/>
      </w:pPr>
      <w:r w:rsidRPr="00E1051E">
        <w:t>IT</w:t>
      </w:r>
      <w:r w:rsidR="006511D3" w:rsidRPr="00E1051E">
        <w:t>-</w:t>
      </w:r>
      <w:r w:rsidRPr="00E1051E">
        <w:t>DIPLOMUDDANNELSEN</w:t>
      </w:r>
    </w:p>
    <w:p w:rsidR="004F4896" w:rsidRPr="00161973" w:rsidRDefault="003A593A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OVERSKRIFT TODO</w:t>
      </w:r>
      <w:r w:rsidR="00491A82">
        <w:rPr>
          <w:sz w:val="56"/>
          <w:szCs w:val="56"/>
        </w:rPr>
        <w:tab/>
      </w:r>
    </w:p>
    <w:p w:rsidR="00573AFF" w:rsidRDefault="003A593A" w:rsidP="00573AFF">
      <w:pPr>
        <w:pStyle w:val="SubtitleCover"/>
      </w:pPr>
      <w:r>
        <w:t>afgangsprojekt</w:t>
      </w:r>
      <w:r w:rsidR="00573AFF">
        <w:t xml:space="preserve">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3A593A" w:rsidP="00573AFF">
      <w:pPr>
        <w:pStyle w:val="SubtitleCover"/>
      </w:pPr>
      <w:r>
        <w:t>eFTERÅR</w:t>
      </w:r>
      <w:r w:rsidR="00161973">
        <w:t xml:space="preserve"> </w:t>
      </w:r>
      <w:r w:rsidR="00573AFF">
        <w:t>20</w:t>
      </w:r>
      <w:r w:rsidR="00491A82">
        <w:t>1</w:t>
      </w:r>
      <w:r w:rsidR="00920004">
        <w:t>1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E37F1B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E37F1B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E37F1B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B4273F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B4273F">
          <w:pPr>
            <w:jc w:val="center"/>
            <w:rPr>
              <w:lang w:val="da-DK" w:bidi="ar-SA"/>
            </w:rPr>
          </w:pPr>
        </w:p>
        <w:p w:rsidR="003A593A" w:rsidRDefault="00E37F1B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304127515" w:history="1">
            <w:r w:rsidR="003A593A" w:rsidRPr="007D4A71">
              <w:rPr>
                <w:rStyle w:val="Hyperlink"/>
                <w:noProof/>
                <w:lang w:val="da-DK"/>
              </w:rPr>
              <w:t>1.</w:t>
            </w:r>
            <w:r w:rsidR="003A593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3A593A" w:rsidRPr="007D4A71">
              <w:rPr>
                <w:rStyle w:val="Hyperlink"/>
                <w:noProof/>
                <w:lang w:val="da-DK"/>
              </w:rPr>
              <w:t>Indledning</w:t>
            </w:r>
            <w:r w:rsidR="003A593A">
              <w:rPr>
                <w:noProof/>
                <w:webHidden/>
              </w:rPr>
              <w:tab/>
            </w:r>
            <w:r w:rsidR="003A593A">
              <w:rPr>
                <w:noProof/>
                <w:webHidden/>
              </w:rPr>
              <w:fldChar w:fldCharType="begin"/>
            </w:r>
            <w:r w:rsidR="003A593A">
              <w:rPr>
                <w:noProof/>
                <w:webHidden/>
              </w:rPr>
              <w:instrText xml:space="preserve"> PAGEREF _Toc304127515 \h </w:instrText>
            </w:r>
            <w:r w:rsidR="003A593A">
              <w:rPr>
                <w:noProof/>
                <w:webHidden/>
              </w:rPr>
            </w:r>
            <w:r w:rsidR="003A593A">
              <w:rPr>
                <w:noProof/>
                <w:webHidden/>
              </w:rPr>
              <w:fldChar w:fldCharType="separate"/>
            </w:r>
            <w:r w:rsidR="003A593A">
              <w:rPr>
                <w:noProof/>
                <w:webHidden/>
              </w:rPr>
              <w:t>3</w:t>
            </w:r>
            <w:r w:rsidR="003A593A">
              <w:rPr>
                <w:noProof/>
                <w:webHidden/>
              </w:rPr>
              <w:fldChar w:fldCharType="end"/>
            </w:r>
          </w:hyperlink>
        </w:p>
        <w:p w:rsidR="00AD3FBC" w:rsidRDefault="00E37F1B" w:rsidP="00B4273F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 w:rsidP="00C7010E">
      <w:pPr>
        <w:tabs>
          <w:tab w:val="center" w:pos="4153"/>
        </w:tabs>
        <w:rPr>
          <w:lang w:val="da-DK"/>
        </w:rPr>
      </w:pPr>
      <w:r>
        <w:rPr>
          <w:lang w:val="da-DK"/>
        </w:rPr>
        <w:br w:type="page"/>
      </w:r>
      <w:r w:rsidR="00C7010E">
        <w:rPr>
          <w:lang w:val="da-DK"/>
        </w:rPr>
        <w:lastRenderedPageBreak/>
        <w:tab/>
      </w:r>
    </w:p>
    <w:p w:rsidR="00573AFF" w:rsidRDefault="00490261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304127515"/>
      <w:r>
        <w:rPr>
          <w:lang w:val="da-DK"/>
        </w:rPr>
        <w:t>Indledning</w:t>
      </w:r>
      <w:bookmarkEnd w:id="0"/>
      <w:bookmarkEnd w:id="1"/>
      <w:bookmarkEnd w:id="2"/>
      <w:bookmarkEnd w:id="3"/>
    </w:p>
    <w:p w:rsidR="003A593A" w:rsidRDefault="003A593A" w:rsidP="003A593A">
      <w:pPr>
        <w:rPr>
          <w:lang w:val="da-DK"/>
        </w:rPr>
      </w:pPr>
      <w:r>
        <w:rPr>
          <w:lang w:val="da-DK"/>
        </w:rPr>
        <w:t xml:space="preserve">TODO </w:t>
      </w:r>
      <w:bookmarkStart w:id="4" w:name="_Toc229650063"/>
      <w:bookmarkStart w:id="5" w:name="_Toc230252495"/>
      <w:bookmarkEnd w:id="4"/>
      <w:bookmarkEnd w:id="5"/>
    </w:p>
    <w:sectPr w:rsidR="003A593A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22D" w:rsidRDefault="00A0322D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A0322D" w:rsidRDefault="00A0322D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E37F1B">
        <w:pPr>
          <w:pStyle w:val="Sidefod"/>
          <w:jc w:val="center"/>
        </w:pPr>
        <w:fldSimple w:instr=" PAGE   \* MERGEFORMAT ">
          <w:r w:rsidR="003A593A">
            <w:rPr>
              <w:noProof/>
            </w:rPr>
            <w:t>2</w:t>
          </w:r>
        </w:fldSimple>
      </w:p>
    </w:sdtContent>
  </w:sdt>
  <w:p w:rsidR="007A1B7A" w:rsidRDefault="007A1B7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E37F1B" w:rsidP="00E50963">
        <w:pPr>
          <w:pStyle w:val="Sidefod"/>
          <w:jc w:val="center"/>
        </w:pPr>
        <w:fldSimple w:instr=" PAGE   \* MERGEFORMAT ">
          <w:r w:rsidR="003A593A">
            <w:rPr>
              <w:noProof/>
            </w:rPr>
            <w:t>3</w:t>
          </w:r>
        </w:fldSimple>
      </w:p>
    </w:sdtContent>
  </w:sdt>
  <w:p w:rsidR="007A1B7A" w:rsidRDefault="007A1B7A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E37F1B">
        <w:pPr>
          <w:pStyle w:val="Sidefod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22D" w:rsidRDefault="00A0322D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A0322D" w:rsidRDefault="00A0322D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A0322D" w:rsidRDefault="00A0322D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17"/>
  </w:num>
  <w:num w:numId="5">
    <w:abstractNumId w:val="22"/>
  </w:num>
  <w:num w:numId="6">
    <w:abstractNumId w:val="21"/>
  </w:num>
  <w:num w:numId="7">
    <w:abstractNumId w:val="29"/>
  </w:num>
  <w:num w:numId="8">
    <w:abstractNumId w:val="12"/>
  </w:num>
  <w:num w:numId="9">
    <w:abstractNumId w:val="11"/>
  </w:num>
  <w:num w:numId="10">
    <w:abstractNumId w:val="14"/>
  </w:num>
  <w:num w:numId="11">
    <w:abstractNumId w:val="5"/>
  </w:num>
  <w:num w:numId="12">
    <w:abstractNumId w:val="16"/>
  </w:num>
  <w:num w:numId="13">
    <w:abstractNumId w:val="31"/>
  </w:num>
  <w:num w:numId="14">
    <w:abstractNumId w:val="9"/>
  </w:num>
  <w:num w:numId="15">
    <w:abstractNumId w:val="23"/>
  </w:num>
  <w:num w:numId="16">
    <w:abstractNumId w:val="18"/>
  </w:num>
  <w:num w:numId="17">
    <w:abstractNumId w:val="3"/>
  </w:num>
  <w:num w:numId="18">
    <w:abstractNumId w:val="1"/>
  </w:num>
  <w:num w:numId="19">
    <w:abstractNumId w:val="25"/>
  </w:num>
  <w:num w:numId="20">
    <w:abstractNumId w:val="24"/>
  </w:num>
  <w:num w:numId="21">
    <w:abstractNumId w:val="28"/>
  </w:num>
  <w:num w:numId="22">
    <w:abstractNumId w:val="4"/>
  </w:num>
  <w:num w:numId="23">
    <w:abstractNumId w:val="2"/>
  </w:num>
  <w:num w:numId="24">
    <w:abstractNumId w:val="20"/>
  </w:num>
  <w:num w:numId="25">
    <w:abstractNumId w:val="26"/>
  </w:num>
  <w:num w:numId="26">
    <w:abstractNumId w:val="8"/>
  </w:num>
  <w:num w:numId="27">
    <w:abstractNumId w:val="10"/>
  </w:num>
  <w:num w:numId="28">
    <w:abstractNumId w:val="6"/>
  </w:num>
  <w:num w:numId="29">
    <w:abstractNumId w:val="13"/>
  </w:num>
  <w:num w:numId="30">
    <w:abstractNumId w:val="32"/>
  </w:num>
  <w:num w:numId="31">
    <w:abstractNumId w:val="27"/>
  </w:num>
  <w:num w:numId="32">
    <w:abstractNumId w:val="19"/>
  </w:num>
  <w:num w:numId="33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5734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5ACF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F1B7C"/>
    <w:rsid w:val="001F4C4B"/>
    <w:rsid w:val="0020075E"/>
    <w:rsid w:val="00201D59"/>
    <w:rsid w:val="0020334B"/>
    <w:rsid w:val="00207172"/>
    <w:rsid w:val="00213D75"/>
    <w:rsid w:val="00216025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6803"/>
    <w:rsid w:val="0026723F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C5D22"/>
    <w:rsid w:val="003D00EF"/>
    <w:rsid w:val="003D0510"/>
    <w:rsid w:val="003D1313"/>
    <w:rsid w:val="003D5E46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9AE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E3A"/>
    <w:rsid w:val="008A3E82"/>
    <w:rsid w:val="008A6A4D"/>
    <w:rsid w:val="008B1D8C"/>
    <w:rsid w:val="008B396B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7016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125A1"/>
    <w:rsid w:val="00B153BF"/>
    <w:rsid w:val="00B1586D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5338"/>
    <w:rsid w:val="00D44987"/>
    <w:rsid w:val="00D462E4"/>
    <w:rsid w:val="00D4785D"/>
    <w:rsid w:val="00D5134F"/>
    <w:rsid w:val="00D52349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C4"/>
    <w:rsid w:val="00E5007D"/>
    <w:rsid w:val="00E500E1"/>
    <w:rsid w:val="00E50963"/>
    <w:rsid w:val="00E51070"/>
    <w:rsid w:val="00E55894"/>
    <w:rsid w:val="00E55F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4172B"/>
    <w:rsid w:val="00F425EF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70B4D"/>
    <w:rsid w:val="00F72476"/>
    <w:rsid w:val="00F73271"/>
    <w:rsid w:val="00F75F18"/>
    <w:rsid w:val="00F76604"/>
    <w:rsid w:val="00F76688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E71A7-8559-45A7-A4B0-18B2A41B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952</TotalTime>
  <Pages>3</Pages>
  <Words>33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327</cp:revision>
  <cp:lastPrinted>2011-05-28T17:56:00Z</cp:lastPrinted>
  <dcterms:created xsi:type="dcterms:W3CDTF">2011-05-14T09:26:00Z</dcterms:created>
  <dcterms:modified xsi:type="dcterms:W3CDTF">2011-09-18T14:43:00Z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