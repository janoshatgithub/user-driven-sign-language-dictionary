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Default="008D65C7" w:rsidP="00C7010E">
      <w:pPr>
        <w:tabs>
          <w:tab w:val="center" w:pos="4153"/>
        </w:tabs>
        <w:rPr>
          <w:lang w:val="da-DK"/>
        </w:rPr>
      </w:pPr>
    </w:p>
    <w:p w:rsidR="00573AFF" w:rsidRDefault="008A307A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304127515"/>
      <w:r>
        <w:rPr>
          <w:lang w:val="da-DK"/>
        </w:rPr>
        <w:t>Krav</w:t>
      </w:r>
      <w:bookmarkEnd w:id="0"/>
      <w:bookmarkEnd w:id="1"/>
      <w:bookmarkEnd w:id="2"/>
      <w:bookmarkEnd w:id="3"/>
    </w:p>
    <w:p w:rsidR="00F63E1D" w:rsidRDefault="00F63E1D" w:rsidP="00F63E1D">
      <w:pPr>
        <w:pStyle w:val="Brdtekst"/>
      </w:pPr>
      <w:bookmarkStart w:id="4" w:name="_Toc229650063"/>
      <w:bookmarkStart w:id="5" w:name="_Toc230252495"/>
      <w:bookmarkEnd w:id="4"/>
      <w:bookmarkEnd w:id="5"/>
      <w:r>
        <w:rPr>
          <w:lang w:val="da-DK"/>
        </w:rPr>
        <w:t xml:space="preserve">Følgende 2 afsnit indeholder lister med krav til systemet, opdelt efter funktionelle og ikke funktionelle krav. </w:t>
      </w:r>
      <w:r w:rsidRPr="009D6DA0">
        <w:t xml:space="preserve">De </w:t>
      </w:r>
      <w:r w:rsidRPr="00F63E1D">
        <w:rPr>
          <w:lang w:val="da-DK"/>
        </w:rPr>
        <w:t>enkelte krav prioriteres efter</w:t>
      </w:r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Want</w:t>
      </w:r>
      <w:r>
        <w:t>s</w:t>
      </w:r>
      <w:r w:rsidRPr="009D6DA0">
        <w:t xml:space="preserve"> to have).</w:t>
      </w:r>
    </w:p>
    <w:p w:rsidR="00F63E1D" w:rsidRDefault="00F63E1D" w:rsidP="00F63E1D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6945"/>
        <w:gridCol w:w="968"/>
      </w:tblGrid>
      <w:tr w:rsidR="00F63E1D" w:rsidRPr="00F63E1D" w:rsidTr="00F63E1D">
        <w:tc>
          <w:tcPr>
            <w:tcW w:w="534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B1661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A1</w:t>
            </w:r>
          </w:p>
        </w:tc>
        <w:tc>
          <w:tcPr>
            <w:tcW w:w="6945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være tilgængeligt for alle ved søgninger efter ord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A2</w:t>
            </w:r>
          </w:p>
        </w:tc>
        <w:tc>
          <w:tcPr>
            <w:tcW w:w="6945" w:type="dxa"/>
          </w:tcPr>
          <w:p w:rsidR="00F63E1D" w:rsidRPr="00F63E1D" w:rsidRDefault="002161ED" w:rsidP="002161E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Kun brugere som er logget ind kan </w:t>
            </w:r>
            <w:proofErr w:type="spellStart"/>
            <w:r>
              <w:rPr>
                <w:lang w:val="da-DK"/>
              </w:rPr>
              <w:t>uploade</w:t>
            </w:r>
            <w:proofErr w:type="spellEnd"/>
            <w:r>
              <w:rPr>
                <w:lang w:val="da-DK"/>
              </w:rPr>
              <w:t>, slette, kommentere og rate(bedømme) ord (video sekvenser)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F63E1D" w:rsidTr="00F63E1D">
        <w:tc>
          <w:tcPr>
            <w:tcW w:w="534" w:type="dxa"/>
          </w:tcPr>
          <w:p w:rsidR="00E60075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A3</w:t>
            </w:r>
          </w:p>
        </w:tc>
        <w:tc>
          <w:tcPr>
            <w:tcW w:w="6945" w:type="dxa"/>
          </w:tcPr>
          <w:p w:rsidR="00E60075" w:rsidRPr="00F63E1D" w:rsidRDefault="00E60075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E60075" w:rsidRPr="00F63E1D" w:rsidRDefault="00E60075" w:rsidP="00F63E1D">
            <w:pPr>
              <w:pStyle w:val="Brdtekst"/>
              <w:ind w:firstLine="0"/>
              <w:rPr>
                <w:lang w:val="da-DK"/>
              </w:rPr>
            </w:pPr>
          </w:p>
        </w:tc>
      </w:tr>
      <w:tr w:rsidR="002161ED" w:rsidRPr="00F63E1D" w:rsidTr="00F63E1D">
        <w:tc>
          <w:tcPr>
            <w:tcW w:w="534" w:type="dxa"/>
          </w:tcPr>
          <w:p w:rsidR="002161ED" w:rsidRDefault="002161ED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2161E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2161E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</w:p>
        </w:tc>
      </w:tr>
    </w:tbl>
    <w:p w:rsidR="00F63E1D" w:rsidRPr="00F63E1D" w:rsidRDefault="00F63E1D" w:rsidP="00F63E1D">
      <w:pPr>
        <w:pStyle w:val="Brdtekst"/>
        <w:rPr>
          <w:lang w:val="da-DK"/>
        </w:rPr>
      </w:pPr>
    </w:p>
    <w:p w:rsidR="003A593A" w:rsidRPr="002161ED" w:rsidRDefault="003A593A" w:rsidP="003A593A">
      <w:pPr>
        <w:rPr>
          <w:lang w:val="da-DK"/>
        </w:rPr>
      </w:pPr>
    </w:p>
    <w:p w:rsidR="008A307A" w:rsidRPr="002161ED" w:rsidRDefault="00E60075" w:rsidP="00E60075">
      <w:pPr>
        <w:pStyle w:val="Overskrift2"/>
        <w:rPr>
          <w:lang w:val="da-DK"/>
        </w:rPr>
      </w:pPr>
      <w:r w:rsidRPr="002161ED">
        <w:rPr>
          <w:lang w:val="da-DK"/>
        </w:rP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6945"/>
        <w:gridCol w:w="968"/>
      </w:tblGrid>
      <w:tr w:rsidR="00E60075" w:rsidRPr="00F63E1D" w:rsidTr="00D93492">
        <w:tc>
          <w:tcPr>
            <w:tcW w:w="534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B1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B2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køre</w:t>
            </w:r>
            <w:r>
              <w:rPr>
                <w:lang w:val="da-DK"/>
              </w:rPr>
              <w:t xml:space="preserve">r på en Apache </w:t>
            </w:r>
            <w:proofErr w:type="spellStart"/>
            <w:r>
              <w:rPr>
                <w:lang w:val="da-DK"/>
              </w:rPr>
              <w:t>Tomcat</w:t>
            </w:r>
            <w:proofErr w:type="spellEnd"/>
            <w:r>
              <w:rPr>
                <w:lang w:val="da-DK"/>
              </w:rPr>
              <w:t xml:space="preserve"> version 7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  <w:r>
              <w:rPr>
                <w:lang w:val="da-DK"/>
              </w:rPr>
              <w:t xml:space="preserve"> webserver.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11414C" w:rsidRPr="00F63E1D" w:rsidTr="00D93492">
        <w:tc>
          <w:tcPr>
            <w:tcW w:w="534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B3</w:t>
            </w:r>
          </w:p>
        </w:tc>
        <w:tc>
          <w:tcPr>
            <w:tcW w:w="6945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benytte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 xml:space="preserve"> version 1.6 eller nyere.</w:t>
            </w:r>
          </w:p>
        </w:tc>
        <w:tc>
          <w:tcPr>
            <w:tcW w:w="968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 xml:space="preserve">4 </w:t>
            </w:r>
          </w:p>
        </w:tc>
        <w:tc>
          <w:tcPr>
            <w:tcW w:w="6945" w:type="dxa"/>
          </w:tcPr>
          <w:p w:rsidR="00B1661A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11414C">
              <w:rPr>
                <w:lang w:val="da-DK"/>
              </w:rPr>
              <w:t>skal benytte følgende 3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>
              <w:rPr>
                <w:lang w:val="da-DK"/>
              </w:rPr>
              <w:t>:</w:t>
            </w:r>
          </w:p>
          <w:p w:rsidR="00B1661A" w:rsidRPr="00B1661A" w:rsidRDefault="00B1661A" w:rsidP="00B1661A">
            <w:pPr>
              <w:pStyle w:val="Brdtekst"/>
              <w:numPr>
                <w:ilvl w:val="0"/>
                <w:numId w:val="34"/>
              </w:numPr>
            </w:pPr>
            <w:r w:rsidRPr="00B1661A">
              <w:t xml:space="preserve">Apache Wicket </w:t>
            </w:r>
            <w:r>
              <w:t xml:space="preserve">– version 1.5 </w:t>
            </w:r>
            <w:r w:rsidRPr="00B1661A">
              <w:t xml:space="preserve">– </w:t>
            </w:r>
            <w:proofErr w:type="spellStart"/>
            <w:r w:rsidRPr="00B1661A">
              <w:t>som</w:t>
            </w:r>
            <w:proofErr w:type="spellEnd"/>
            <w:r w:rsidRPr="00B1661A">
              <w:t xml:space="preserve"> web framework </w:t>
            </w:r>
          </w:p>
          <w:p w:rsidR="00E60075" w:rsidRDefault="00B1661A" w:rsidP="00B1661A">
            <w:pPr>
              <w:pStyle w:val="Brdtekst"/>
              <w:numPr>
                <w:ilvl w:val="0"/>
                <w:numId w:val="34"/>
              </w:num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 - version 4.0 – </w:t>
            </w:r>
            <w:proofErr w:type="spellStart"/>
            <w:r>
              <w:rPr>
                <w:lang w:val="da-DK"/>
              </w:rPr>
              <w:t>framework</w:t>
            </w:r>
            <w:proofErr w:type="spellEnd"/>
            <w:r>
              <w:rPr>
                <w:lang w:val="da-DK"/>
              </w:rPr>
              <w:t xml:space="preserve"> som bygger bro mellem </w:t>
            </w:r>
            <w:proofErr w:type="gramStart"/>
            <w:r>
              <w:rPr>
                <w:lang w:val="da-DK"/>
              </w:rPr>
              <w:t>den</w:t>
            </w:r>
            <w:proofErr w:type="gramEnd"/>
            <w:r>
              <w:rPr>
                <w:lang w:val="da-DK"/>
              </w:rPr>
              <w:t xml:space="preserve"> objekt orienteret verden og den rationelle database verden </w:t>
            </w:r>
          </w:p>
          <w:p w:rsidR="00B1661A" w:rsidRPr="00F63E1D" w:rsidRDefault="00B1661A" w:rsidP="00B1661A">
            <w:pPr>
              <w:pStyle w:val="Brdtekst"/>
              <w:ind w:left="780"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5</w:t>
            </w:r>
          </w:p>
        </w:tc>
        <w:tc>
          <w:tcPr>
            <w:tcW w:w="6945" w:type="dxa"/>
          </w:tcPr>
          <w:p w:rsidR="00B1661A" w:rsidRPr="00F63E1D" w:rsidRDefault="0011414C" w:rsidP="0011414C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 xml:space="preserve">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  <w:r>
              <w:rPr>
                <w:lang w:val="da-DK"/>
              </w:rPr>
              <w:t xml:space="preserve"> version 10 eller nyere, som er en del af standard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6</w:t>
            </w:r>
          </w:p>
        </w:tc>
        <w:tc>
          <w:tcPr>
            <w:tcW w:w="6945" w:type="dxa"/>
          </w:tcPr>
          <w:p w:rsidR="00B1661A" w:rsidRPr="00F63E1D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benyttes sammen med HTTPS</w:t>
            </w:r>
            <w:r>
              <w:rPr>
                <w:lang w:val="da-DK"/>
              </w:rPr>
              <w:t xml:space="preserve">. Som minimum under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processen.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7</w:t>
            </w:r>
          </w:p>
        </w:tc>
        <w:tc>
          <w:tcPr>
            <w:tcW w:w="6945" w:type="dxa"/>
          </w:tcPr>
          <w:p w:rsidR="00B1661A" w:rsidRPr="00F63E1D" w:rsidRDefault="00B1661A" w:rsidP="00B1661A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benytte optimistisk låsning</w:t>
            </w:r>
            <w:r>
              <w:rPr>
                <w:lang w:val="da-DK"/>
              </w:rPr>
              <w:t xml:space="preserve">, vha. </w:t>
            </w:r>
            <w:proofErr w:type="spellStart"/>
            <w:r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. 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840FF5" w:rsidRPr="00F63E1D" w:rsidTr="00D93492">
        <w:tc>
          <w:tcPr>
            <w:tcW w:w="534" w:type="dxa"/>
          </w:tcPr>
          <w:p w:rsidR="00840FF5" w:rsidRDefault="00840FF5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B8</w:t>
            </w:r>
          </w:p>
        </w:tc>
        <w:tc>
          <w:tcPr>
            <w:tcW w:w="6945" w:type="dxa"/>
          </w:tcPr>
          <w:p w:rsidR="00840FF5" w:rsidRDefault="00840FF5" w:rsidP="00767C0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De mest gense videoformater skal kunne oploades, og transformeres til </w:t>
            </w:r>
            <w:r w:rsidR="00767C04">
              <w:rPr>
                <w:lang w:val="da-DK"/>
              </w:rPr>
              <w:t xml:space="preserve">Adobe Flash (SWF) og evt. også </w:t>
            </w:r>
            <w:r w:rsidR="0054489C">
              <w:rPr>
                <w:lang w:val="da-DK"/>
              </w:rPr>
              <w:t xml:space="preserve">det format som bliver standard for </w:t>
            </w:r>
            <w:proofErr w:type="spellStart"/>
            <w:r w:rsidR="0054489C">
              <w:rPr>
                <w:lang w:val="da-DK"/>
              </w:rPr>
              <w:t>HTML’s</w:t>
            </w:r>
            <w:proofErr w:type="spellEnd"/>
            <w:r w:rsidR="0054489C">
              <w:rPr>
                <w:lang w:val="da-DK"/>
              </w:rPr>
              <w:t xml:space="preserve"> video tag. Pt. er det OGG formatet.</w:t>
            </w:r>
          </w:p>
        </w:tc>
        <w:tc>
          <w:tcPr>
            <w:tcW w:w="968" w:type="dxa"/>
          </w:tcPr>
          <w:p w:rsidR="00840FF5" w:rsidRDefault="00767C04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67C04" w:rsidRPr="00F63E1D" w:rsidTr="00D93492">
        <w:tc>
          <w:tcPr>
            <w:tcW w:w="534" w:type="dxa"/>
          </w:tcPr>
          <w:p w:rsidR="00767C04" w:rsidRDefault="00767C04" w:rsidP="00D93492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767C04" w:rsidRDefault="00767C04" w:rsidP="00B1661A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767C04" w:rsidRDefault="00767C04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</w:tbl>
    <w:p w:rsidR="00E60075" w:rsidRPr="00F63E1D" w:rsidRDefault="00E60075" w:rsidP="00E60075">
      <w:pPr>
        <w:pStyle w:val="Brdtekst"/>
        <w:rPr>
          <w:lang w:val="da-DK"/>
        </w:rPr>
      </w:pPr>
    </w:p>
    <w:p w:rsidR="00E60075" w:rsidRPr="00767C04" w:rsidRDefault="00B1661A" w:rsidP="00E60075">
      <w:pPr>
        <w:pStyle w:val="Brdtekst"/>
        <w:rPr>
          <w:lang w:val="da-DK"/>
        </w:rPr>
      </w:pPr>
      <w:r w:rsidRPr="00767C04">
        <w:rPr>
          <w:lang w:val="da-DK"/>
        </w:rPr>
        <w:t xml:space="preserve">TODO: Huske noter med </w:t>
      </w:r>
      <w:proofErr w:type="spellStart"/>
      <w:r w:rsidRPr="00767C04">
        <w:rPr>
          <w:lang w:val="da-DK"/>
        </w:rPr>
        <w:t>Wicket</w:t>
      </w:r>
      <w:proofErr w:type="spellEnd"/>
      <w:r w:rsidRPr="00767C04">
        <w:rPr>
          <w:lang w:val="da-DK"/>
        </w:rPr>
        <w:t xml:space="preserve">, </w:t>
      </w:r>
      <w:proofErr w:type="spellStart"/>
      <w:r w:rsidRPr="00767C04">
        <w:rPr>
          <w:lang w:val="da-DK"/>
        </w:rPr>
        <w:t>Hibernate</w:t>
      </w:r>
      <w:proofErr w:type="spellEnd"/>
      <w:r w:rsidRPr="00767C04">
        <w:rPr>
          <w:lang w:val="da-DK"/>
        </w:rPr>
        <w:t xml:space="preserve">, Apache </w:t>
      </w:r>
      <w:proofErr w:type="spellStart"/>
      <w:r w:rsidRPr="00767C04">
        <w:rPr>
          <w:lang w:val="da-DK"/>
        </w:rPr>
        <w:t>Tomcat</w:t>
      </w:r>
      <w:proofErr w:type="spellEnd"/>
    </w:p>
    <w:p w:rsidR="008A307A" w:rsidRPr="00767C04" w:rsidRDefault="00E60075" w:rsidP="00E60075">
      <w:pPr>
        <w:pStyle w:val="Overskrift2"/>
        <w:rPr>
          <w:lang w:val="da-DK"/>
        </w:rPr>
      </w:pPr>
      <w:r w:rsidRPr="00767C04">
        <w:rPr>
          <w:lang w:val="da-DK"/>
        </w:rPr>
        <w:t xml:space="preserve">                          </w:t>
      </w:r>
    </w:p>
    <w:sectPr w:rsidR="008A307A" w:rsidRPr="00767C04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B47" w:rsidRDefault="00F46B47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F46B47" w:rsidRDefault="00F46B47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5567BB">
        <w:pPr>
          <w:pStyle w:val="Sidefod"/>
          <w:jc w:val="center"/>
        </w:pPr>
        <w:fldSimple w:instr=" PAGE   \* MERGEFORMAT ">
          <w:r w:rsidR="00767C04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5567BB" w:rsidP="00E50963">
        <w:pPr>
          <w:pStyle w:val="Sidefod"/>
          <w:jc w:val="center"/>
        </w:pPr>
        <w:fldSimple w:instr=" PAGE   \* MERGEFORMAT ">
          <w:r w:rsidR="008A307A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5567BB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B47" w:rsidRDefault="00F46B47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F46B47" w:rsidRDefault="00F46B47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F46B47" w:rsidRDefault="00F46B47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5939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C5D22"/>
    <w:rsid w:val="003D00EF"/>
    <w:rsid w:val="003D0510"/>
    <w:rsid w:val="003D1313"/>
    <w:rsid w:val="003D5E46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5338"/>
    <w:rsid w:val="00D44987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6C266-87A3-471C-BDDF-65DC84F6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985</TotalTime>
  <Pages>2</Pages>
  <Words>200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333</cp:revision>
  <cp:lastPrinted>2011-05-28T17:56:00Z</cp:lastPrinted>
  <dcterms:created xsi:type="dcterms:W3CDTF">2011-05-14T09:26:00Z</dcterms:created>
  <dcterms:modified xsi:type="dcterms:W3CDTF">2011-09-18T15:39:00Z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